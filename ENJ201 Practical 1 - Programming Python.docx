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A335E6" w14:textId="77777777" w:rsidR="00185FD1" w:rsidRDefault="003F687D" w:rsidP="00185FD1">
      <w:pPr>
        <w:pStyle w:val="Title"/>
      </w:pPr>
      <w:r>
        <w:t>KNJ201 Engineering Design and Build A</w:t>
      </w:r>
    </w:p>
    <w:p w14:paraId="45577FE3" w14:textId="58662226" w:rsidR="00185FD1" w:rsidRDefault="00BF086A" w:rsidP="00185FD1">
      <w:pPr>
        <w:pStyle w:val="Subtitle"/>
      </w:pPr>
      <w:r>
        <w:t>Practical 1: Introduction to programming with Python</w:t>
      </w:r>
    </w:p>
    <w:p w14:paraId="0CB40A49" w14:textId="1FA17A03" w:rsidR="00E07ADC" w:rsidRDefault="00FB2F5A" w:rsidP="00B717D0">
      <w:r>
        <w:t>In this practical session you will write some basic programs using the Python programming language</w:t>
      </w:r>
      <w:r w:rsidR="00613456">
        <w:t>. Please read the following carefully:</w:t>
      </w:r>
    </w:p>
    <w:p w14:paraId="154E791A" w14:textId="77777777" w:rsidR="00E07ADC" w:rsidRDefault="0097516B" w:rsidP="00E07ADC">
      <w:pPr>
        <w:pStyle w:val="ListParagraph"/>
        <w:numPr>
          <w:ilvl w:val="0"/>
          <w:numId w:val="38"/>
        </w:numPr>
      </w:pPr>
      <w:r>
        <w:t xml:space="preserve">One program must be written for each part. </w:t>
      </w:r>
    </w:p>
    <w:p w14:paraId="5B17C19B" w14:textId="77777777" w:rsidR="00E07ADC" w:rsidRDefault="0097516B" w:rsidP="00E07ADC">
      <w:pPr>
        <w:pStyle w:val="ListParagraph"/>
        <w:numPr>
          <w:ilvl w:val="0"/>
          <w:numId w:val="38"/>
        </w:numPr>
      </w:pPr>
      <w:r>
        <w:t xml:space="preserve">Each part has a set of tests that must pass. </w:t>
      </w:r>
    </w:p>
    <w:p w14:paraId="64B01DC7" w14:textId="77777777" w:rsidR="00E07ADC" w:rsidRDefault="00E07ADC" w:rsidP="00E07ADC">
      <w:pPr>
        <w:pStyle w:val="ListParagraph"/>
        <w:numPr>
          <w:ilvl w:val="0"/>
          <w:numId w:val="38"/>
        </w:numPr>
      </w:pPr>
      <w:r>
        <w:t xml:space="preserve">All programs must be commented – explain what the program does – this includes at the start of the program and all functions, classes and methods. </w:t>
      </w:r>
    </w:p>
    <w:p w14:paraId="0AD7B0D5" w14:textId="77777777" w:rsidR="00E07ADC" w:rsidRDefault="00FB2F5A" w:rsidP="00E07ADC">
      <w:pPr>
        <w:pStyle w:val="ListParagraph"/>
        <w:numPr>
          <w:ilvl w:val="0"/>
          <w:numId w:val="38"/>
        </w:numPr>
      </w:pPr>
      <w:r>
        <w:t>All programs must be submitted</w:t>
      </w:r>
      <w:r w:rsidR="0097516B">
        <w:t xml:space="preserve"> to </w:t>
      </w:r>
      <w:proofErr w:type="spellStart"/>
      <w:r w:rsidR="0097516B">
        <w:t>CloudCampus</w:t>
      </w:r>
      <w:proofErr w:type="spellEnd"/>
      <w:r w:rsidR="0097516B">
        <w:t xml:space="preserve">. </w:t>
      </w:r>
    </w:p>
    <w:p w14:paraId="281AD083" w14:textId="77777777" w:rsidR="00E07ADC" w:rsidRDefault="0097516B" w:rsidP="00E07ADC">
      <w:pPr>
        <w:pStyle w:val="ListParagraph"/>
        <w:numPr>
          <w:ilvl w:val="0"/>
          <w:numId w:val="38"/>
        </w:numPr>
      </w:pPr>
      <w:r>
        <w:t xml:space="preserve">Once submitted each program will be tested. </w:t>
      </w:r>
    </w:p>
    <w:p w14:paraId="09752F2E" w14:textId="0FA7815F" w:rsidR="008552DD" w:rsidRDefault="0097516B" w:rsidP="00E07ADC">
      <w:pPr>
        <w:pStyle w:val="ListParagraph"/>
        <w:numPr>
          <w:ilvl w:val="0"/>
          <w:numId w:val="38"/>
        </w:numPr>
      </w:pPr>
      <w:r>
        <w:t>You will get one mark for each test passed.</w:t>
      </w:r>
    </w:p>
    <w:p w14:paraId="165C413D" w14:textId="0CFA6C30" w:rsidR="004617A3" w:rsidRDefault="006E7241" w:rsidP="00007BFD">
      <w:pPr>
        <w:pStyle w:val="Heading1"/>
      </w:pPr>
      <w:r>
        <w:t>Before You Come t</w:t>
      </w:r>
      <w:r w:rsidR="00777DAA">
        <w:t>o</w:t>
      </w:r>
      <w:r>
        <w:t xml:space="preserve"> </w:t>
      </w:r>
      <w:r w:rsidR="00777DAA">
        <w:t>t</w:t>
      </w:r>
      <w:r>
        <w:t>he Class</w:t>
      </w:r>
    </w:p>
    <w:p w14:paraId="13D28D4F" w14:textId="77777777" w:rsidR="004617A3" w:rsidRDefault="004617A3" w:rsidP="004617A3">
      <w:r>
        <w:t>Before the practical class you must:</w:t>
      </w:r>
    </w:p>
    <w:p w14:paraId="5892CC96" w14:textId="5EB4E075" w:rsidR="004617A3" w:rsidRDefault="004617A3" w:rsidP="004617A3">
      <w:pPr>
        <w:pStyle w:val="ListParagraph"/>
        <w:numPr>
          <w:ilvl w:val="0"/>
          <w:numId w:val="36"/>
        </w:numPr>
      </w:pPr>
      <w:r>
        <w:t>Choose and install an IDE (integrated development environment) for Python</w:t>
      </w:r>
      <w:r w:rsidR="009557DE">
        <w:t>; you will use this to edit your python source code.</w:t>
      </w:r>
    </w:p>
    <w:p w14:paraId="06AF8DC6" w14:textId="0B9456C5" w:rsidR="004617A3" w:rsidRDefault="004617A3" w:rsidP="004617A3">
      <w:pPr>
        <w:pStyle w:val="ListParagraph"/>
        <w:numPr>
          <w:ilvl w:val="0"/>
          <w:numId w:val="36"/>
        </w:numPr>
      </w:pPr>
      <w:r>
        <w:t>Install Python</w:t>
      </w:r>
      <w:r w:rsidR="003E0CAE">
        <w:t xml:space="preserve"> 3</w:t>
      </w:r>
      <w:r>
        <w:t xml:space="preserve"> on your computer (if </w:t>
      </w:r>
      <w:r w:rsidR="006113DF">
        <w:t>you don’t already have it</w:t>
      </w:r>
      <w:r>
        <w:t>).</w:t>
      </w:r>
    </w:p>
    <w:p w14:paraId="61890802" w14:textId="61024104" w:rsidR="003E0CAE" w:rsidRDefault="003E0CAE" w:rsidP="003E0CAE">
      <w:r>
        <w:t>All programs must start with the following first line:</w:t>
      </w:r>
    </w:p>
    <w:p w14:paraId="1E54FEAC" w14:textId="52B585EC" w:rsidR="003E0CAE" w:rsidRDefault="003E0CAE" w:rsidP="003E0CAE">
      <w:pPr>
        <w:pStyle w:val="CodeBlock"/>
      </w:pPr>
      <w:proofErr w:type="gramStart"/>
      <w:r w:rsidRPr="003E0CAE">
        <w:t>#!/</w:t>
      </w:r>
      <w:proofErr w:type="spellStart"/>
      <w:proofErr w:type="gramEnd"/>
      <w:r w:rsidRPr="003E0CAE">
        <w:t>usr</w:t>
      </w:r>
      <w:proofErr w:type="spellEnd"/>
      <w:r w:rsidRPr="003E0CAE">
        <w:t>/bin/env python3</w:t>
      </w:r>
    </w:p>
    <w:p w14:paraId="18DF9A1C" w14:textId="689F051F" w:rsidR="006A0BA1" w:rsidRDefault="006E7241" w:rsidP="006A0BA1">
      <w:r>
        <w:t xml:space="preserve">Before you come to the practical class you must write a program called </w:t>
      </w:r>
      <w:r w:rsidRPr="006E7241">
        <w:rPr>
          <w:rStyle w:val="CodeChar"/>
        </w:rPr>
        <w:t>id.py</w:t>
      </w:r>
      <w:r>
        <w:t xml:space="preserve">. This program will be used to </w:t>
      </w:r>
      <w:r w:rsidR="00775476">
        <w:t xml:space="preserve">identify who you are. An example </w:t>
      </w:r>
      <w:r w:rsidR="00775476" w:rsidRPr="00775476">
        <w:rPr>
          <w:rStyle w:val="CodeChar"/>
        </w:rPr>
        <w:t>id.py</w:t>
      </w:r>
      <w:r w:rsidR="00775476">
        <w:t xml:space="preserve"> file is given below:</w:t>
      </w:r>
    </w:p>
    <w:p w14:paraId="7D88F396" w14:textId="77777777" w:rsidR="00BE26FD" w:rsidRDefault="00BE26FD" w:rsidP="00BE26FD">
      <w:pPr>
        <w:pStyle w:val="CodeBlock"/>
      </w:pPr>
      <w:r>
        <w:t xml:space="preserve">def </w:t>
      </w:r>
      <w:proofErr w:type="gramStart"/>
      <w:r>
        <w:t>id(</w:t>
      </w:r>
      <w:proofErr w:type="gramEnd"/>
      <w:r>
        <w:t>):</w:t>
      </w:r>
    </w:p>
    <w:p w14:paraId="09F5B569" w14:textId="77777777" w:rsidR="00BE26FD" w:rsidRDefault="00BE26FD" w:rsidP="00BE26FD">
      <w:pPr>
        <w:pStyle w:val="CodeBlock"/>
      </w:pPr>
      <w:r>
        <w:t xml:space="preserve">    id = "12345678"           # Student ID</w:t>
      </w:r>
    </w:p>
    <w:p w14:paraId="323D309F" w14:textId="77777777" w:rsidR="00BE26FD" w:rsidRDefault="00BE26FD" w:rsidP="00BE26FD">
      <w:pPr>
        <w:pStyle w:val="CodeBlock"/>
      </w:pPr>
      <w:r>
        <w:t xml:space="preserve">    name = "Benjamin Millar</w:t>
      </w:r>
      <w:proofErr w:type="gramStart"/>
      <w:r>
        <w:t>"  #</w:t>
      </w:r>
      <w:proofErr w:type="gramEnd"/>
      <w:r>
        <w:t xml:space="preserve"> Student name</w:t>
      </w:r>
    </w:p>
    <w:p w14:paraId="707F156E" w14:textId="1F7E2AE3" w:rsidR="00BE26FD" w:rsidRDefault="00BE26FD" w:rsidP="00BE26FD">
      <w:pPr>
        <w:pStyle w:val="CodeBlock"/>
      </w:pPr>
      <w:r>
        <w:t xml:space="preserve">    cohort = "Electrical"     # </w:t>
      </w:r>
      <w:r>
        <w:t>M</w:t>
      </w:r>
      <w:bookmarkStart w:id="0" w:name="_GoBack"/>
      <w:bookmarkEnd w:id="0"/>
      <w:r>
        <w:t>ust be Electrical or Communications</w:t>
      </w:r>
    </w:p>
    <w:p w14:paraId="5850EC92" w14:textId="56661CB6" w:rsidR="00525CC9" w:rsidRDefault="00BE26FD" w:rsidP="00BE26FD">
      <w:pPr>
        <w:pStyle w:val="CodeBlock"/>
      </w:pPr>
      <w:r>
        <w:t xml:space="preserve">    return (id, name, cohort)</w:t>
      </w:r>
    </w:p>
    <w:p w14:paraId="0C1CCB8F" w14:textId="59972466" w:rsidR="00007BFD" w:rsidRDefault="00007BFD" w:rsidP="00007BFD">
      <w:pPr>
        <w:pStyle w:val="Heading1"/>
      </w:pPr>
      <w:r>
        <w:t>Part 1</w:t>
      </w:r>
    </w:p>
    <w:p w14:paraId="11B6B70E" w14:textId="210B772F" w:rsidR="00455139" w:rsidRPr="00455139" w:rsidRDefault="007C7DE6" w:rsidP="00455139">
      <w:pPr>
        <w:pStyle w:val="Heading2"/>
        <w:rPr>
          <w:rStyle w:val="NormalEmphasis"/>
          <w:rFonts w:ascii="Helvetica Neue Thin" w:hAnsi="Helvetica Neue Thin"/>
          <w:b w:val="0"/>
        </w:rPr>
      </w:pPr>
      <w:bookmarkStart w:id="1" w:name="_Ref17896443"/>
      <w:r>
        <w:rPr>
          <w:rStyle w:val="NormalEmphasis"/>
          <w:rFonts w:ascii="Helvetica Neue Thin" w:hAnsi="Helvetica Neue Thin"/>
          <w:b w:val="0"/>
        </w:rPr>
        <w:t>P</w:t>
      </w:r>
      <w:r w:rsidR="00455139" w:rsidRPr="00455139">
        <w:rPr>
          <w:rStyle w:val="NormalEmphasis"/>
          <w:rFonts w:ascii="Helvetica Neue Thin" w:hAnsi="Helvetica Neue Thin"/>
          <w:b w:val="0"/>
        </w:rPr>
        <w:t>rint</w:t>
      </w:r>
      <w:r>
        <w:rPr>
          <w:rStyle w:val="NormalEmphasis"/>
          <w:rFonts w:ascii="Helvetica Neue Thin" w:hAnsi="Helvetica Neue Thin"/>
          <w:b w:val="0"/>
        </w:rPr>
        <w:t xml:space="preserve"> Text</w:t>
      </w:r>
      <w:bookmarkEnd w:id="1"/>
    </w:p>
    <w:p w14:paraId="6D3B3852" w14:textId="7803C220" w:rsidR="003E0CAE" w:rsidRPr="00AE4950" w:rsidRDefault="003E0CAE" w:rsidP="00AE4950">
      <w:r w:rsidRPr="00AE4950">
        <w:t xml:space="preserve">The </w:t>
      </w:r>
      <w:proofErr w:type="gramStart"/>
      <w:r w:rsidRPr="00AE4950">
        <w:rPr>
          <w:rStyle w:val="CodeChar"/>
        </w:rPr>
        <w:t>print(</w:t>
      </w:r>
      <w:proofErr w:type="gramEnd"/>
      <w:r w:rsidRPr="00AE4950">
        <w:rPr>
          <w:rStyle w:val="CodeChar"/>
        </w:rPr>
        <w:t>)</w:t>
      </w:r>
      <w:r w:rsidRPr="00AE4950">
        <w:t xml:space="preserve"> function</w:t>
      </w:r>
      <w:r w:rsidR="00AE4950" w:rsidRPr="00AE4950">
        <w:t xml:space="preserve"> p</w:t>
      </w:r>
      <w:r w:rsidRPr="00AE4950">
        <w:t>rints text to the screen.</w:t>
      </w:r>
    </w:p>
    <w:p w14:paraId="142602FB" w14:textId="1B780748" w:rsidR="00007BFD" w:rsidRDefault="004617A3" w:rsidP="00BA1233">
      <w:pPr>
        <w:pStyle w:val="Task"/>
      </w:pPr>
      <w:r>
        <w:t xml:space="preserve">Write a program that prints </w:t>
      </w:r>
      <w:r w:rsidR="006E156E">
        <w:t>“Hello World!”.</w:t>
      </w:r>
    </w:p>
    <w:p w14:paraId="66BC2015" w14:textId="475697D6" w:rsidR="00455139" w:rsidRDefault="007C7DE6" w:rsidP="00455139">
      <w:pPr>
        <w:pStyle w:val="Heading2"/>
      </w:pPr>
      <w:bookmarkStart w:id="2" w:name="_Ref17896447"/>
      <w:r>
        <w:lastRenderedPageBreak/>
        <w:t>I</w:t>
      </w:r>
      <w:r w:rsidR="00455139">
        <w:t>mport</w:t>
      </w:r>
      <w:r>
        <w:t>ing</w:t>
      </w:r>
      <w:r w:rsidR="00C208E2">
        <w:t xml:space="preserve"> </w:t>
      </w:r>
      <w:r>
        <w:t>M</w:t>
      </w:r>
      <w:r w:rsidR="003301AF">
        <w:t>odules</w:t>
      </w:r>
      <w:r>
        <w:t>, Command-line Arguments</w:t>
      </w:r>
      <w:r w:rsidR="00F17A9B">
        <w:t>,</w:t>
      </w:r>
      <w:r w:rsidR="003301AF">
        <w:t xml:space="preserve"> </w:t>
      </w:r>
      <w:r>
        <w:t>S</w:t>
      </w:r>
      <w:r w:rsidR="003301AF">
        <w:t xml:space="preserve">tring </w:t>
      </w:r>
      <w:r>
        <w:t>F</w:t>
      </w:r>
      <w:r w:rsidR="003301AF">
        <w:t>ormatting</w:t>
      </w:r>
      <w:bookmarkEnd w:id="2"/>
    </w:p>
    <w:p w14:paraId="197BD908" w14:textId="5CCDA86C" w:rsidR="00455139" w:rsidRDefault="00455139" w:rsidP="00455139">
      <w:r w:rsidRPr="00AE4950">
        <w:t xml:space="preserve">The </w:t>
      </w:r>
      <w:r w:rsidRPr="00AE4950">
        <w:rPr>
          <w:rStyle w:val="CodeChar"/>
        </w:rPr>
        <w:t>import</w:t>
      </w:r>
      <w:r w:rsidRPr="00AE4950">
        <w:t xml:space="preserve"> command</w:t>
      </w:r>
      <w:r w:rsidR="00AE4950">
        <w:t xml:space="preserve"> a</w:t>
      </w:r>
      <w:r w:rsidRPr="00AE4950">
        <w:t>dds</w:t>
      </w:r>
      <w:r>
        <w:t xml:space="preserve"> </w:t>
      </w:r>
      <w:r w:rsidR="004C2AEA">
        <w:t>a module to your program. Modules provide additional functions for you to use.</w:t>
      </w:r>
    </w:p>
    <w:p w14:paraId="3C8DCE86" w14:textId="07B93246" w:rsidR="00C208E2" w:rsidRDefault="00C208E2" w:rsidP="00455139">
      <w:r>
        <w:t xml:space="preserve">The </w:t>
      </w:r>
      <w:r w:rsidRPr="00C208E2">
        <w:rPr>
          <w:rStyle w:val="CodeChar"/>
        </w:rPr>
        <w:t>sys</w:t>
      </w:r>
      <w:r>
        <w:t xml:space="preserve"> module incudes </w:t>
      </w:r>
      <w:proofErr w:type="spellStart"/>
      <w:r w:rsidRPr="00C208E2">
        <w:rPr>
          <w:rStyle w:val="CodeChar"/>
        </w:rPr>
        <w:t>argv</w:t>
      </w:r>
      <w:proofErr w:type="spellEnd"/>
      <w:r>
        <w:t xml:space="preserve"> which</w:t>
      </w:r>
      <w:r w:rsidR="0066688B">
        <w:t xml:space="preserve"> is an array containing</w:t>
      </w:r>
      <w:r>
        <w:t xml:space="preserve"> the command line arguments.</w:t>
      </w:r>
      <w:r w:rsidR="00A237A0">
        <w:t xml:space="preserve"> To import the </w:t>
      </w:r>
      <w:r w:rsidR="00A237A0" w:rsidRPr="00A237A0">
        <w:rPr>
          <w:rStyle w:val="CodeChar"/>
        </w:rPr>
        <w:t>sys</w:t>
      </w:r>
      <w:r w:rsidR="00A237A0">
        <w:t xml:space="preserve"> module simply add a line to your program as follows:</w:t>
      </w:r>
    </w:p>
    <w:p w14:paraId="66CA4985" w14:textId="6511B90C" w:rsidR="00A237A0" w:rsidRDefault="00A237A0" w:rsidP="00A237A0">
      <w:pPr>
        <w:pStyle w:val="CodeBlock"/>
      </w:pPr>
      <w:r>
        <w:t>import sys</w:t>
      </w:r>
    </w:p>
    <w:p w14:paraId="73F4E8C2" w14:textId="590A58DD" w:rsidR="00C33D71" w:rsidRDefault="0035354B" w:rsidP="00C33D71">
      <w:r>
        <w:t xml:space="preserve">Now we can use </w:t>
      </w:r>
      <w:proofErr w:type="spellStart"/>
      <w:proofErr w:type="gramStart"/>
      <w:r w:rsidRPr="0035354B">
        <w:rPr>
          <w:rStyle w:val="CodeChar"/>
        </w:rPr>
        <w:t>sys.argv</w:t>
      </w:r>
      <w:proofErr w:type="spellEnd"/>
      <w:proofErr w:type="gramEnd"/>
      <w:r w:rsidRPr="0035354B">
        <w:rPr>
          <w:rStyle w:val="CodeChar"/>
        </w:rPr>
        <w:t>[1]</w:t>
      </w:r>
      <w:r>
        <w:t xml:space="preserve"> to access the first command line argument. For example, if you program is called </w:t>
      </w:r>
      <w:r w:rsidRPr="0035354B">
        <w:rPr>
          <w:rStyle w:val="CodeChar"/>
        </w:rPr>
        <w:t>part1.py</w:t>
      </w:r>
      <w:r>
        <w:t>, and it is called as follows:</w:t>
      </w:r>
    </w:p>
    <w:p w14:paraId="7CFFE93A" w14:textId="3F9949CA" w:rsidR="0035354B" w:rsidRDefault="0035354B" w:rsidP="0035354B">
      <w:pPr>
        <w:pStyle w:val="CodeBlock"/>
      </w:pPr>
      <w:r>
        <w:t>$ part1.py Ben</w:t>
      </w:r>
    </w:p>
    <w:p w14:paraId="76B0A2B8" w14:textId="5B243F4E" w:rsidR="0035354B" w:rsidRDefault="0035354B" w:rsidP="0035354B">
      <w:r>
        <w:t xml:space="preserve">then the </w:t>
      </w:r>
      <w:proofErr w:type="spellStart"/>
      <w:proofErr w:type="gramStart"/>
      <w:r w:rsidRPr="0035354B">
        <w:rPr>
          <w:rStyle w:val="CodeChar"/>
        </w:rPr>
        <w:t>sys.argv</w:t>
      </w:r>
      <w:proofErr w:type="spellEnd"/>
      <w:proofErr w:type="gramEnd"/>
      <w:r w:rsidRPr="0035354B">
        <w:rPr>
          <w:rStyle w:val="CodeChar"/>
        </w:rPr>
        <w:t>[1]</w:t>
      </w:r>
      <w:r w:rsidRPr="0035354B">
        <w:t xml:space="preserve"> will equal the string “Ben”.</w:t>
      </w:r>
    </w:p>
    <w:p w14:paraId="189D7798" w14:textId="7E707AE6" w:rsidR="00A85C33" w:rsidRDefault="00A85C33" w:rsidP="0035354B">
      <w:r>
        <w:t>Strings can be formatted by adding text and numbers with a percent symbol</w:t>
      </w:r>
      <w:r w:rsidR="00545594">
        <w:t xml:space="preserve">: </w:t>
      </w:r>
      <w:r w:rsidR="00545594" w:rsidRPr="00545594">
        <w:rPr>
          <w:rStyle w:val="CodeChar"/>
        </w:rPr>
        <w:t>%d</w:t>
      </w:r>
      <w:r w:rsidR="00545594">
        <w:t xml:space="preserve"> for numbers and </w:t>
      </w:r>
      <w:r w:rsidR="00545594" w:rsidRPr="00545594">
        <w:rPr>
          <w:rStyle w:val="CodeChar"/>
        </w:rPr>
        <w:t>%s</w:t>
      </w:r>
      <w:r w:rsidR="00545594">
        <w:t xml:space="preserve"> for strings</w:t>
      </w:r>
      <w:r>
        <w:t>. For example:</w:t>
      </w:r>
    </w:p>
    <w:p w14:paraId="235C9445" w14:textId="74907FBA" w:rsidR="00A85C33" w:rsidRPr="00A85C33" w:rsidRDefault="00A85C33" w:rsidP="00A85C33">
      <w:pPr>
        <w:pStyle w:val="CodeBlock"/>
      </w:pPr>
      <w:proofErr w:type="gramStart"/>
      <w:r>
        <w:t>print(</w:t>
      </w:r>
      <w:proofErr w:type="gramEnd"/>
      <w:r>
        <w:t>"This is the number %d and this is the string %s." % (123, "Hi!"))</w:t>
      </w:r>
    </w:p>
    <w:p w14:paraId="7D3D644B" w14:textId="53E1517B" w:rsidR="00A85C33" w:rsidRDefault="00A85C33" w:rsidP="0035354B">
      <w:r>
        <w:t>This code will give the following output:</w:t>
      </w:r>
    </w:p>
    <w:p w14:paraId="05FFC64F" w14:textId="0BDA9FDA" w:rsidR="00A85C33" w:rsidRDefault="00A85C33" w:rsidP="00A85C33">
      <w:pPr>
        <w:pStyle w:val="CodeBlock"/>
      </w:pPr>
      <w:r>
        <w:t xml:space="preserve">This is the number </w:t>
      </w:r>
      <w:r>
        <w:t>123</w:t>
      </w:r>
      <w:r>
        <w:t xml:space="preserve"> and this is the string Hi!</w:t>
      </w:r>
    </w:p>
    <w:p w14:paraId="1D83940F" w14:textId="4EB2F0A5" w:rsidR="003301AF" w:rsidRDefault="003301AF" w:rsidP="00556704">
      <w:pPr>
        <w:pStyle w:val="Task"/>
      </w:pPr>
      <w:r>
        <w:t xml:space="preserve">Change your program </w:t>
      </w:r>
      <w:r w:rsidR="004C2C03">
        <w:t>to print “Hello &lt;name&gt;!” where &lt;name&gt; is taken from the command line argument.</w:t>
      </w:r>
    </w:p>
    <w:p w14:paraId="41C6BBEA" w14:textId="265D877B" w:rsidR="008A3159" w:rsidRDefault="008A3159" w:rsidP="008A3159">
      <w:pPr>
        <w:pStyle w:val="Heading2"/>
      </w:pPr>
      <w:r>
        <w:t>If, Else</w:t>
      </w:r>
      <w:r w:rsidR="003A22D8">
        <w:t>,</w:t>
      </w:r>
      <w:r>
        <w:t xml:space="preserve"> </w:t>
      </w:r>
      <w:proofErr w:type="spellStart"/>
      <w:r>
        <w:t>Elif</w:t>
      </w:r>
      <w:proofErr w:type="spellEnd"/>
    </w:p>
    <w:p w14:paraId="1F620BBD" w14:textId="6C3A738E" w:rsidR="008A3159" w:rsidRDefault="001C09D7" w:rsidP="008A3159">
      <w:r>
        <w:t xml:space="preserve">The </w:t>
      </w:r>
      <w:r w:rsidRPr="001C09D7">
        <w:rPr>
          <w:rStyle w:val="CodeChar"/>
        </w:rPr>
        <w:t>if</w:t>
      </w:r>
      <w:r>
        <w:t xml:space="preserve"> statement allows you to execute code only if a condition is met. For example, the following will only print “None” if the number of arguments is zero</w:t>
      </w:r>
      <w:r w:rsidR="00AE64E1">
        <w:t xml:space="preserve"> (note that the </w:t>
      </w:r>
      <w:proofErr w:type="spellStart"/>
      <w:proofErr w:type="gramStart"/>
      <w:r w:rsidR="00AE64E1" w:rsidRPr="00AE64E1">
        <w:rPr>
          <w:rStyle w:val="CodeChar"/>
        </w:rPr>
        <w:t>len</w:t>
      </w:r>
      <w:proofErr w:type="spellEnd"/>
      <w:r w:rsidR="00AE64E1" w:rsidRPr="00AE64E1">
        <w:rPr>
          <w:rStyle w:val="CodeChar"/>
        </w:rPr>
        <w:t>(</w:t>
      </w:r>
      <w:proofErr w:type="gramEnd"/>
      <w:r w:rsidR="00AE64E1" w:rsidRPr="00AE64E1">
        <w:rPr>
          <w:rStyle w:val="CodeChar"/>
        </w:rPr>
        <w:t>)</w:t>
      </w:r>
      <w:r w:rsidR="00AE64E1">
        <w:t xml:space="preserve"> function gives the number of arguments in </w:t>
      </w:r>
      <w:proofErr w:type="spellStart"/>
      <w:r w:rsidR="00AE64E1" w:rsidRPr="00AE64E1">
        <w:rPr>
          <w:rStyle w:val="CodeChar"/>
        </w:rPr>
        <w:t>sys.argv</w:t>
      </w:r>
      <w:proofErr w:type="spellEnd"/>
      <w:r w:rsidR="00AE64E1">
        <w:t>)</w:t>
      </w:r>
      <w:r>
        <w:t>:</w:t>
      </w:r>
    </w:p>
    <w:p w14:paraId="580191B9" w14:textId="289DCE6D" w:rsidR="001C09D7" w:rsidRDefault="001C09D7" w:rsidP="001C09D7">
      <w:pPr>
        <w:pStyle w:val="CodeBlock"/>
      </w:pPr>
      <w:r w:rsidRPr="001C09D7">
        <w:t xml:space="preserve">if </w:t>
      </w:r>
      <w:proofErr w:type="spellStart"/>
      <w:r w:rsidRPr="001C09D7">
        <w:t>len</w:t>
      </w:r>
      <w:proofErr w:type="spellEnd"/>
      <w:r w:rsidRPr="001C09D7">
        <w:t>(</w:t>
      </w:r>
      <w:proofErr w:type="spellStart"/>
      <w:proofErr w:type="gramStart"/>
      <w:r w:rsidRPr="001C09D7">
        <w:t>sys.argv</w:t>
      </w:r>
      <w:proofErr w:type="spellEnd"/>
      <w:proofErr w:type="gramEnd"/>
      <w:r w:rsidRPr="001C09D7">
        <w:t xml:space="preserve">) == </w:t>
      </w:r>
      <w:r>
        <w:t>0</w:t>
      </w:r>
      <w:r w:rsidRPr="001C09D7">
        <w:t>:</w:t>
      </w:r>
    </w:p>
    <w:p w14:paraId="4904FFD1" w14:textId="64BE951A" w:rsidR="001C09D7" w:rsidRDefault="001C09D7" w:rsidP="00AE64E1">
      <w:pPr>
        <w:pStyle w:val="CodeBlock"/>
        <w:ind w:firstLine="520"/>
      </w:pPr>
      <w:r>
        <w:t>print("None")</w:t>
      </w:r>
    </w:p>
    <w:p w14:paraId="338DDF5C" w14:textId="230A764F" w:rsidR="00AE64E1" w:rsidRDefault="00AE64E1" w:rsidP="00AE64E1">
      <w:r>
        <w:t xml:space="preserve">The </w:t>
      </w:r>
      <w:r w:rsidRPr="00092F4B">
        <w:rPr>
          <w:rStyle w:val="CodeChar"/>
        </w:rPr>
        <w:t>else</w:t>
      </w:r>
      <w:r>
        <w:t xml:space="preserve"> statement </w:t>
      </w:r>
      <w:r w:rsidR="00092F4B">
        <w:t xml:space="preserve">will execute code only if the </w:t>
      </w:r>
      <w:r w:rsidR="00092F4B" w:rsidRPr="00092F4B">
        <w:rPr>
          <w:rStyle w:val="CodeChar"/>
        </w:rPr>
        <w:t>if</w:t>
      </w:r>
      <w:r w:rsidR="00092F4B">
        <w:t xml:space="preserve"> condition was false. For example, the following will print “Some” if the number of arguments is not zero:</w:t>
      </w:r>
    </w:p>
    <w:p w14:paraId="1FE55BC0" w14:textId="77777777" w:rsidR="00092F4B" w:rsidRDefault="00092F4B" w:rsidP="00092F4B">
      <w:pPr>
        <w:pStyle w:val="CodeBlock"/>
      </w:pPr>
      <w:r w:rsidRPr="001C09D7">
        <w:t xml:space="preserve">if </w:t>
      </w:r>
      <w:proofErr w:type="spellStart"/>
      <w:r w:rsidRPr="001C09D7">
        <w:t>len</w:t>
      </w:r>
      <w:proofErr w:type="spellEnd"/>
      <w:r w:rsidRPr="001C09D7">
        <w:t>(</w:t>
      </w:r>
      <w:proofErr w:type="spellStart"/>
      <w:proofErr w:type="gramStart"/>
      <w:r w:rsidRPr="001C09D7">
        <w:t>sys.argv</w:t>
      </w:r>
      <w:proofErr w:type="spellEnd"/>
      <w:proofErr w:type="gramEnd"/>
      <w:r w:rsidRPr="001C09D7">
        <w:t xml:space="preserve">) == </w:t>
      </w:r>
      <w:r>
        <w:t>0</w:t>
      </w:r>
      <w:r w:rsidRPr="001C09D7">
        <w:t>:</w:t>
      </w:r>
    </w:p>
    <w:p w14:paraId="3CFD88C0" w14:textId="77777777" w:rsidR="00092F4B" w:rsidRDefault="00092F4B" w:rsidP="00092F4B">
      <w:pPr>
        <w:pStyle w:val="CodeBlock"/>
        <w:ind w:firstLine="520"/>
      </w:pPr>
      <w:r>
        <w:t>print("None")</w:t>
      </w:r>
    </w:p>
    <w:p w14:paraId="636989BE" w14:textId="7AF7B6FD" w:rsidR="00092F4B" w:rsidRDefault="00092F4B" w:rsidP="00092F4B">
      <w:pPr>
        <w:pStyle w:val="CodeBlock"/>
      </w:pPr>
      <w:r>
        <w:t>else:</w:t>
      </w:r>
    </w:p>
    <w:p w14:paraId="0C33FAA1" w14:textId="4EA173E6" w:rsidR="00092F4B" w:rsidRDefault="00092F4B" w:rsidP="00092F4B">
      <w:pPr>
        <w:pStyle w:val="CodeBlock"/>
        <w:ind w:firstLine="520"/>
      </w:pPr>
      <w:r>
        <w:t>print("Some")</w:t>
      </w:r>
    </w:p>
    <w:p w14:paraId="18960744" w14:textId="0DFFC119" w:rsidR="00092F4B" w:rsidRDefault="00E13430" w:rsidP="00092F4B">
      <w:r>
        <w:t xml:space="preserve">We can test more than one condition using the </w:t>
      </w:r>
      <w:proofErr w:type="spellStart"/>
      <w:r w:rsidRPr="00E13430">
        <w:rPr>
          <w:rStyle w:val="CodeChar"/>
        </w:rPr>
        <w:t>elif</w:t>
      </w:r>
      <w:proofErr w:type="spellEnd"/>
      <w:r>
        <w:t xml:space="preserve"> statement (this mean “else if”). For example, the following will print “Many” if the number of arguments is more than 10:</w:t>
      </w:r>
    </w:p>
    <w:p w14:paraId="7ADB7717" w14:textId="77777777" w:rsidR="00E13430" w:rsidRDefault="00E13430" w:rsidP="00E13430">
      <w:pPr>
        <w:pStyle w:val="CodeBlock"/>
      </w:pPr>
      <w:r w:rsidRPr="001C09D7">
        <w:t xml:space="preserve">if </w:t>
      </w:r>
      <w:proofErr w:type="spellStart"/>
      <w:r w:rsidRPr="001C09D7">
        <w:t>len</w:t>
      </w:r>
      <w:proofErr w:type="spellEnd"/>
      <w:r w:rsidRPr="001C09D7">
        <w:t>(</w:t>
      </w:r>
      <w:proofErr w:type="spellStart"/>
      <w:proofErr w:type="gramStart"/>
      <w:r w:rsidRPr="001C09D7">
        <w:t>sys.argv</w:t>
      </w:r>
      <w:proofErr w:type="spellEnd"/>
      <w:proofErr w:type="gramEnd"/>
      <w:r w:rsidRPr="001C09D7">
        <w:t xml:space="preserve">) == </w:t>
      </w:r>
      <w:r>
        <w:t>0</w:t>
      </w:r>
      <w:r w:rsidRPr="001C09D7">
        <w:t>:</w:t>
      </w:r>
    </w:p>
    <w:p w14:paraId="5074A338" w14:textId="1D2E9A66" w:rsidR="00E13430" w:rsidRDefault="00E13430" w:rsidP="00E13430">
      <w:pPr>
        <w:pStyle w:val="CodeBlock"/>
        <w:ind w:firstLine="520"/>
      </w:pPr>
      <w:r>
        <w:t>print("None"</w:t>
      </w:r>
      <w:r w:rsidR="00BF7AD5">
        <w:t>)</w:t>
      </w:r>
    </w:p>
    <w:p w14:paraId="25A66A8B" w14:textId="3D88E34B" w:rsidR="00E13430" w:rsidRDefault="00E13430" w:rsidP="00E13430">
      <w:pPr>
        <w:pStyle w:val="CodeBlock"/>
      </w:pPr>
      <w:proofErr w:type="spellStart"/>
      <w:r>
        <w:t>el</w:t>
      </w:r>
      <w:r>
        <w:t>if</w:t>
      </w:r>
      <w:proofErr w:type="spellEnd"/>
      <w:r>
        <w:t xml:space="preserve"> </w:t>
      </w:r>
      <w:proofErr w:type="spellStart"/>
      <w:r w:rsidRPr="001C09D7">
        <w:t>len</w:t>
      </w:r>
      <w:proofErr w:type="spellEnd"/>
      <w:r w:rsidRPr="001C09D7">
        <w:t>(</w:t>
      </w:r>
      <w:proofErr w:type="spellStart"/>
      <w:proofErr w:type="gramStart"/>
      <w:r w:rsidRPr="001C09D7">
        <w:t>sys.argv</w:t>
      </w:r>
      <w:proofErr w:type="spellEnd"/>
      <w:proofErr w:type="gramEnd"/>
      <w:r w:rsidRPr="001C09D7">
        <w:t xml:space="preserve">) </w:t>
      </w:r>
      <w:r>
        <w:t>&gt;</w:t>
      </w:r>
      <w:r w:rsidRPr="001C09D7">
        <w:t xml:space="preserve"> </w:t>
      </w:r>
      <w:r>
        <w:t>1</w:t>
      </w:r>
      <w:r>
        <w:t>0</w:t>
      </w:r>
      <w:r w:rsidRPr="001C09D7">
        <w:t>:</w:t>
      </w:r>
    </w:p>
    <w:p w14:paraId="7C52301B" w14:textId="4DBDF8EF" w:rsidR="00E13430" w:rsidRDefault="00E13430" w:rsidP="00E13430">
      <w:pPr>
        <w:pStyle w:val="CodeBlock"/>
        <w:ind w:firstLine="520"/>
      </w:pPr>
      <w:r>
        <w:lastRenderedPageBreak/>
        <w:t>print("</w:t>
      </w:r>
      <w:r>
        <w:t>Many</w:t>
      </w:r>
      <w:r>
        <w:t>")</w:t>
      </w:r>
    </w:p>
    <w:p w14:paraId="3FE1DAFB" w14:textId="619FCDB8" w:rsidR="00E13430" w:rsidRDefault="00E13430" w:rsidP="00E13430">
      <w:pPr>
        <w:pStyle w:val="CodeBlock"/>
      </w:pPr>
      <w:r>
        <w:t>else:</w:t>
      </w:r>
    </w:p>
    <w:p w14:paraId="4AA3F4E5" w14:textId="2B7D0E15" w:rsidR="00E13430" w:rsidRDefault="00E13430" w:rsidP="00E13430">
      <w:pPr>
        <w:pStyle w:val="CodeBlock"/>
        <w:ind w:firstLine="520"/>
      </w:pPr>
      <w:r>
        <w:t>print("Some")</w:t>
      </w:r>
    </w:p>
    <w:p w14:paraId="279F9867" w14:textId="50EAB370" w:rsidR="00E13430" w:rsidRDefault="008F2FF3" w:rsidP="008F2FF3">
      <w:pPr>
        <w:pStyle w:val="Task"/>
      </w:pPr>
      <w:r>
        <w:t xml:space="preserve">Combine your programs from </w:t>
      </w:r>
      <w:r w:rsidR="00C66E33">
        <w:t xml:space="preserve">part </w:t>
      </w:r>
      <w:r w:rsidR="00C66E33">
        <w:fldChar w:fldCharType="begin"/>
      </w:r>
      <w:r w:rsidR="00C66E33">
        <w:instrText xml:space="preserve"> REF _Ref17896443 \r \h </w:instrText>
      </w:r>
      <w:r w:rsidR="00C66E33">
        <w:fldChar w:fldCharType="separate"/>
      </w:r>
      <w:r w:rsidR="00C66E33">
        <w:t>2.1</w:t>
      </w:r>
      <w:r w:rsidR="00C66E33">
        <w:fldChar w:fldCharType="end"/>
      </w:r>
      <w:r w:rsidR="00C66E33">
        <w:t xml:space="preserve"> and </w:t>
      </w:r>
      <w:r w:rsidR="00C66E33">
        <w:fldChar w:fldCharType="begin"/>
      </w:r>
      <w:r w:rsidR="00C66E33">
        <w:instrText xml:space="preserve"> REF _Ref17896447 \r \h </w:instrText>
      </w:r>
      <w:r w:rsidR="00C66E33">
        <w:fldChar w:fldCharType="separate"/>
      </w:r>
      <w:r w:rsidR="00C66E33">
        <w:t>2.2</w:t>
      </w:r>
      <w:r w:rsidR="00C66E33">
        <w:fldChar w:fldCharType="end"/>
      </w:r>
      <w:r w:rsidR="009F79D1">
        <w:t xml:space="preserve"> so that if no argument is given then “Hello world!” is printed and if an argument is given then print “Hello &lt;name&gt;!”.</w:t>
      </w:r>
    </w:p>
    <w:p w14:paraId="56F29FDC" w14:textId="63D94E96" w:rsidR="00C02D5C" w:rsidRDefault="002C03F9" w:rsidP="00C02D5C">
      <w:pPr>
        <w:pStyle w:val="Heading2"/>
      </w:pPr>
      <w:r>
        <w:t>Loops</w:t>
      </w:r>
    </w:p>
    <w:p w14:paraId="22A8C801" w14:textId="594E5381" w:rsidR="002C03F9" w:rsidRDefault="002C03F9" w:rsidP="002C03F9">
      <w:r>
        <w:t>A while loop will execute a statement multiple times until its condition is false. For example, the following code will print the numbers from 1 to 5:</w:t>
      </w:r>
    </w:p>
    <w:p w14:paraId="14F623D6" w14:textId="77777777" w:rsidR="002C03F9" w:rsidRDefault="002C03F9" w:rsidP="002C03F9">
      <w:pPr>
        <w:pStyle w:val="CodeBlock"/>
      </w:pPr>
      <w:proofErr w:type="spellStart"/>
      <w:r>
        <w:t>i</w:t>
      </w:r>
      <w:proofErr w:type="spellEnd"/>
      <w:r>
        <w:t xml:space="preserve"> = 1</w:t>
      </w:r>
    </w:p>
    <w:p w14:paraId="41C98A01" w14:textId="77777777" w:rsidR="002C03F9" w:rsidRDefault="002C03F9" w:rsidP="002C03F9">
      <w:pPr>
        <w:pStyle w:val="CodeBlock"/>
      </w:pPr>
      <w:r>
        <w:t xml:space="preserve">while </w:t>
      </w:r>
      <w:proofErr w:type="spellStart"/>
      <w:r>
        <w:t>i</w:t>
      </w:r>
      <w:proofErr w:type="spellEnd"/>
      <w:r>
        <w:t xml:space="preserve"> &lt; 6:</w:t>
      </w:r>
    </w:p>
    <w:p w14:paraId="6BC02A38" w14:textId="77777777" w:rsidR="002C03F9" w:rsidRDefault="002C03F9" w:rsidP="002C03F9">
      <w:pPr>
        <w:pStyle w:val="CodeBlock"/>
      </w:pPr>
      <w:r>
        <w:t xml:space="preserve">  print(</w:t>
      </w:r>
      <w:proofErr w:type="spellStart"/>
      <w:r>
        <w:t>i</w:t>
      </w:r>
      <w:proofErr w:type="spellEnd"/>
      <w:r>
        <w:t>)</w:t>
      </w:r>
    </w:p>
    <w:p w14:paraId="76C6249C" w14:textId="2CE65661" w:rsidR="002C03F9" w:rsidRDefault="002C03F9" w:rsidP="002C03F9">
      <w:pPr>
        <w:pStyle w:val="CodeBlock"/>
      </w:pPr>
      <w:r>
        <w:t xml:space="preserve">  </w:t>
      </w:r>
      <w:proofErr w:type="spellStart"/>
      <w:r>
        <w:t>i</w:t>
      </w:r>
      <w:proofErr w:type="spellEnd"/>
      <w:r>
        <w:t xml:space="preserve"> += 1</w:t>
      </w:r>
    </w:p>
    <w:p w14:paraId="1B8C8AE7" w14:textId="7AFCDDFB" w:rsidR="002C03F9" w:rsidRDefault="002C03F9" w:rsidP="002C03F9">
      <w:r>
        <w:t xml:space="preserve">A for loop will execute a statement once for each item in a list. For example, the following code will </w:t>
      </w:r>
      <w:r w:rsidR="001D6393">
        <w:t xml:space="preserve">print each fruit in the </w:t>
      </w:r>
      <w:r w:rsidR="001D6393" w:rsidRPr="001D6393">
        <w:rPr>
          <w:rStyle w:val="CodeChar"/>
        </w:rPr>
        <w:t>fruit</w:t>
      </w:r>
      <w:r w:rsidR="001D6393">
        <w:t xml:space="preserve"> list:</w:t>
      </w:r>
    </w:p>
    <w:p w14:paraId="0CB8F28D" w14:textId="77777777" w:rsidR="006F735F" w:rsidRDefault="006F735F" w:rsidP="006F735F">
      <w:pPr>
        <w:pStyle w:val="CodeBlock"/>
      </w:pPr>
      <w:r>
        <w:t>fruits = ["apple", "banana", "cherry"]</w:t>
      </w:r>
    </w:p>
    <w:p w14:paraId="2E3DBDCD" w14:textId="77777777" w:rsidR="006F735F" w:rsidRDefault="006F735F" w:rsidP="006F735F">
      <w:pPr>
        <w:pStyle w:val="CodeBlock"/>
      </w:pPr>
      <w:r>
        <w:t>for x in fruits:</w:t>
      </w:r>
    </w:p>
    <w:p w14:paraId="51DCEF9A" w14:textId="4CD215DF" w:rsidR="001D6393" w:rsidRDefault="006F735F" w:rsidP="006F735F">
      <w:pPr>
        <w:pStyle w:val="CodeBlock"/>
      </w:pPr>
      <w:r>
        <w:t xml:space="preserve">  print(x)</w:t>
      </w:r>
    </w:p>
    <w:p w14:paraId="329DF403" w14:textId="0907397C" w:rsidR="00CC306F" w:rsidRDefault="00D977BB" w:rsidP="00CC306F">
      <w:pPr>
        <w:pStyle w:val="Task"/>
      </w:pPr>
      <w:r>
        <w:t>Change your program so that if more than one argument is given then it will print “Hello</w:t>
      </w:r>
      <w:r w:rsidR="00CE6497">
        <w:t xml:space="preserve"> &lt;name&gt;!</w:t>
      </w:r>
      <w:r>
        <w:t>”</w:t>
      </w:r>
      <w:r w:rsidR="00CE6497">
        <w:t xml:space="preserve"> for each argument given. </w:t>
      </w:r>
      <w:r w:rsidR="003B359F">
        <w:t xml:space="preserve">Note that </w:t>
      </w:r>
      <w:proofErr w:type="spellStart"/>
      <w:proofErr w:type="gramStart"/>
      <w:r w:rsidR="003B359F" w:rsidRPr="003B359F">
        <w:rPr>
          <w:rStyle w:val="CodeChar"/>
        </w:rPr>
        <w:t>sys.argv</w:t>
      </w:r>
      <w:proofErr w:type="spellEnd"/>
      <w:proofErr w:type="gramEnd"/>
      <w:r w:rsidR="003B359F" w:rsidRPr="003B359F">
        <w:rPr>
          <w:rStyle w:val="CodeChar"/>
        </w:rPr>
        <w:t>[0]</w:t>
      </w:r>
      <w:r w:rsidR="003B359F">
        <w:t xml:space="preserve"> is the name of your python script and shouldn’t be included as a name.</w:t>
      </w:r>
    </w:p>
    <w:p w14:paraId="70D84754" w14:textId="50AE6638" w:rsidR="00695317" w:rsidRPr="009C5374" w:rsidRDefault="00967FF4" w:rsidP="009C5374">
      <w:pPr>
        <w:pStyle w:val="Heading2"/>
      </w:pPr>
      <w:r>
        <w:t>Part 1 Tests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4819"/>
        <w:gridCol w:w="3345"/>
      </w:tblGrid>
      <w:tr w:rsidR="00277DC9" w14:paraId="4F8BE6B5" w14:textId="77777777" w:rsidTr="00701C0F">
        <w:tc>
          <w:tcPr>
            <w:tcW w:w="846" w:type="dxa"/>
            <w:shd w:val="clear" w:color="auto" w:fill="808080" w:themeFill="background1" w:themeFillShade="80"/>
          </w:tcPr>
          <w:p w14:paraId="1FFDC5D9" w14:textId="77777777" w:rsidR="00277DC9" w:rsidRDefault="00277DC9" w:rsidP="00701C0F">
            <w:pPr>
              <w:pStyle w:val="TableHeader"/>
            </w:pPr>
          </w:p>
        </w:tc>
        <w:tc>
          <w:tcPr>
            <w:tcW w:w="4819" w:type="dxa"/>
            <w:shd w:val="clear" w:color="auto" w:fill="808080" w:themeFill="background1" w:themeFillShade="80"/>
          </w:tcPr>
          <w:p w14:paraId="659BD884" w14:textId="18FB142D" w:rsidR="00277DC9" w:rsidRDefault="00277DC9" w:rsidP="00701C0F">
            <w:pPr>
              <w:pStyle w:val="TableHeader"/>
            </w:pPr>
            <w:r>
              <w:t>Arguments</w:t>
            </w:r>
          </w:p>
        </w:tc>
        <w:tc>
          <w:tcPr>
            <w:tcW w:w="3345" w:type="dxa"/>
            <w:shd w:val="clear" w:color="auto" w:fill="808080" w:themeFill="background1" w:themeFillShade="80"/>
          </w:tcPr>
          <w:p w14:paraId="26CE331F" w14:textId="237EE30C" w:rsidR="00277DC9" w:rsidRDefault="00277DC9" w:rsidP="00701C0F">
            <w:pPr>
              <w:pStyle w:val="TableHeader"/>
            </w:pPr>
            <w:r>
              <w:t>Expected Result</w:t>
            </w:r>
          </w:p>
        </w:tc>
      </w:tr>
      <w:tr w:rsidR="00277DC9" w14:paraId="0C0C0558" w14:textId="77777777" w:rsidTr="00701C0F">
        <w:tc>
          <w:tcPr>
            <w:tcW w:w="846" w:type="dxa"/>
            <w:shd w:val="clear" w:color="auto" w:fill="808080" w:themeFill="background1" w:themeFillShade="80"/>
          </w:tcPr>
          <w:p w14:paraId="6E3BD2D3" w14:textId="3D1AA864" w:rsidR="00277DC9" w:rsidRDefault="00277DC9" w:rsidP="00701C0F">
            <w:pPr>
              <w:pStyle w:val="TableHeader"/>
              <w:jc w:val="right"/>
            </w:pPr>
            <w:r>
              <w:t>Test 1</w:t>
            </w:r>
          </w:p>
        </w:tc>
        <w:tc>
          <w:tcPr>
            <w:tcW w:w="4819" w:type="dxa"/>
          </w:tcPr>
          <w:p w14:paraId="0813EBEE" w14:textId="584A6F68" w:rsidR="00277DC9" w:rsidRDefault="00277DC9" w:rsidP="00296EE5">
            <w:pPr>
              <w:pStyle w:val="TableBody"/>
            </w:pPr>
            <w:r>
              <w:t>No arguments.</w:t>
            </w:r>
          </w:p>
        </w:tc>
        <w:tc>
          <w:tcPr>
            <w:tcW w:w="3345" w:type="dxa"/>
          </w:tcPr>
          <w:p w14:paraId="7F4EC5ED" w14:textId="0423463B" w:rsidR="00277DC9" w:rsidRDefault="00277DC9" w:rsidP="00296EE5">
            <w:pPr>
              <w:pStyle w:val="TableBody"/>
            </w:pPr>
            <w:r>
              <w:t>Prints “Hello world!”</w:t>
            </w:r>
          </w:p>
        </w:tc>
      </w:tr>
      <w:tr w:rsidR="00277DC9" w14:paraId="5DA91C5E" w14:textId="77777777" w:rsidTr="00701C0F">
        <w:tc>
          <w:tcPr>
            <w:tcW w:w="846" w:type="dxa"/>
            <w:shd w:val="clear" w:color="auto" w:fill="808080" w:themeFill="background1" w:themeFillShade="80"/>
          </w:tcPr>
          <w:p w14:paraId="4435B857" w14:textId="5D459F36" w:rsidR="00277DC9" w:rsidRDefault="00277DC9" w:rsidP="00701C0F">
            <w:pPr>
              <w:pStyle w:val="TableHeader"/>
              <w:jc w:val="right"/>
            </w:pPr>
            <w:r>
              <w:t>Test 2</w:t>
            </w:r>
          </w:p>
        </w:tc>
        <w:tc>
          <w:tcPr>
            <w:tcW w:w="4819" w:type="dxa"/>
          </w:tcPr>
          <w:p w14:paraId="5BEDC45C" w14:textId="623E045C" w:rsidR="00277DC9" w:rsidRDefault="00277DC9" w:rsidP="00296EE5">
            <w:pPr>
              <w:pStyle w:val="TableBody"/>
            </w:pPr>
            <w:r>
              <w:t>One argument &lt;name&gt;.</w:t>
            </w:r>
          </w:p>
        </w:tc>
        <w:tc>
          <w:tcPr>
            <w:tcW w:w="3345" w:type="dxa"/>
          </w:tcPr>
          <w:p w14:paraId="4B92E6B2" w14:textId="4ED08ECD" w:rsidR="00277DC9" w:rsidRDefault="00277DC9" w:rsidP="00296EE5">
            <w:pPr>
              <w:pStyle w:val="TableBody"/>
            </w:pPr>
            <w:r>
              <w:t>Prints “Hello &lt;name&gt;!”</w:t>
            </w:r>
          </w:p>
        </w:tc>
      </w:tr>
      <w:tr w:rsidR="00277DC9" w14:paraId="3F3648C2" w14:textId="77777777" w:rsidTr="00701C0F">
        <w:tc>
          <w:tcPr>
            <w:tcW w:w="846" w:type="dxa"/>
            <w:shd w:val="clear" w:color="auto" w:fill="808080" w:themeFill="background1" w:themeFillShade="80"/>
          </w:tcPr>
          <w:p w14:paraId="3BB23CF5" w14:textId="6C4FD3E8" w:rsidR="00277DC9" w:rsidRDefault="00277DC9" w:rsidP="00701C0F">
            <w:pPr>
              <w:pStyle w:val="TableHeader"/>
              <w:jc w:val="right"/>
            </w:pPr>
            <w:r>
              <w:t>Test 3</w:t>
            </w:r>
          </w:p>
        </w:tc>
        <w:tc>
          <w:tcPr>
            <w:tcW w:w="4819" w:type="dxa"/>
          </w:tcPr>
          <w:p w14:paraId="3FD951AE" w14:textId="7BAD3110" w:rsidR="00277DC9" w:rsidRDefault="00277DC9" w:rsidP="00296EE5">
            <w:pPr>
              <w:pStyle w:val="TableBody"/>
            </w:pPr>
            <w:r>
              <w:t>Multiple arguments; e.g.  &lt;name 1&gt; &lt;name 2&gt; &lt;name 3&gt;</w:t>
            </w:r>
          </w:p>
        </w:tc>
        <w:tc>
          <w:tcPr>
            <w:tcW w:w="3345" w:type="dxa"/>
          </w:tcPr>
          <w:p w14:paraId="62FA2F05" w14:textId="77777777" w:rsidR="00277DC9" w:rsidRPr="00296EE5" w:rsidRDefault="00277DC9" w:rsidP="00296EE5">
            <w:pPr>
              <w:pStyle w:val="TableBody"/>
            </w:pPr>
            <w:r w:rsidRPr="00296EE5">
              <w:t>Prints the following lines:</w:t>
            </w:r>
          </w:p>
          <w:p w14:paraId="5EA7DB26" w14:textId="77777777" w:rsidR="00277DC9" w:rsidRPr="00296EE5" w:rsidRDefault="00277DC9" w:rsidP="00296EE5">
            <w:pPr>
              <w:pStyle w:val="TableBody"/>
            </w:pPr>
            <w:r w:rsidRPr="00296EE5">
              <w:t xml:space="preserve">“Hello </w:t>
            </w:r>
            <w:r w:rsidRPr="00296EE5">
              <w:t>&lt;name 1&gt;</w:t>
            </w:r>
            <w:r w:rsidRPr="00296EE5">
              <w:t>!”</w:t>
            </w:r>
          </w:p>
          <w:p w14:paraId="6A29193D" w14:textId="77777777" w:rsidR="00277DC9" w:rsidRPr="00296EE5" w:rsidRDefault="00277DC9" w:rsidP="00296EE5">
            <w:pPr>
              <w:pStyle w:val="TableBody"/>
            </w:pPr>
            <w:r w:rsidRPr="00296EE5">
              <w:t xml:space="preserve">“Hello </w:t>
            </w:r>
            <w:r w:rsidRPr="00296EE5">
              <w:t>&lt;name 2&gt;</w:t>
            </w:r>
            <w:r w:rsidRPr="00296EE5">
              <w:t>!”</w:t>
            </w:r>
          </w:p>
          <w:p w14:paraId="0F1F4F6A" w14:textId="7541C418" w:rsidR="00277DC9" w:rsidRDefault="00277DC9" w:rsidP="00296EE5">
            <w:pPr>
              <w:pStyle w:val="TableBody"/>
            </w:pPr>
            <w:r w:rsidRPr="00296EE5">
              <w:t>“Hello</w:t>
            </w:r>
            <w:r w:rsidRPr="00296EE5">
              <w:t xml:space="preserve"> &lt;name 3&gt;</w:t>
            </w:r>
            <w:r w:rsidRPr="00296EE5">
              <w:t>!”</w:t>
            </w:r>
          </w:p>
        </w:tc>
      </w:tr>
    </w:tbl>
    <w:p w14:paraId="1D672CA1" w14:textId="74851F88" w:rsidR="00007BFD" w:rsidRDefault="00007BFD" w:rsidP="00007BFD">
      <w:pPr>
        <w:pStyle w:val="Heading1"/>
      </w:pPr>
      <w:r>
        <w:t>Part 2</w:t>
      </w:r>
    </w:p>
    <w:p w14:paraId="32179B78" w14:textId="0F0469FE" w:rsidR="00197F6B" w:rsidRDefault="00197F6B" w:rsidP="00197F6B">
      <w:pPr>
        <w:pStyle w:val="Heading2"/>
      </w:pPr>
      <w:r>
        <w:t>Variables, Types and Ranges</w:t>
      </w:r>
    </w:p>
    <w:p w14:paraId="50F7371F" w14:textId="59E1E7EE" w:rsidR="00197F6B" w:rsidRDefault="00197F6B" w:rsidP="00197F6B">
      <w:r>
        <w:t>Variables are used to store values. You give a variable</w:t>
      </w:r>
      <w:r w:rsidR="00843DAB">
        <w:t xml:space="preserve"> a name</w:t>
      </w:r>
      <w:r>
        <w:t xml:space="preserve"> and assign a value to it.</w:t>
      </w:r>
      <w:r w:rsidR="00AF7285">
        <w:t xml:space="preserve"> For example, the following code will create a variable named </w:t>
      </w:r>
      <w:r w:rsidR="00AF7285" w:rsidRPr="00AF7285">
        <w:rPr>
          <w:rStyle w:val="CodeChar"/>
        </w:rPr>
        <w:t>x</w:t>
      </w:r>
      <w:r w:rsidR="00AF7285">
        <w:t xml:space="preserve"> with the</w:t>
      </w:r>
      <w:r w:rsidR="00827C3E">
        <w:t xml:space="preserve"> value</w:t>
      </w:r>
      <w:r w:rsidR="00AF7285">
        <w:t xml:space="preserve"> </w:t>
      </w:r>
      <w:r w:rsidR="00AF7285" w:rsidRPr="00AF7285">
        <w:rPr>
          <w:rStyle w:val="CodeChar"/>
        </w:rPr>
        <w:t>5</w:t>
      </w:r>
      <w:r w:rsidR="00AF7285">
        <w:t xml:space="preserve"> and a variable name</w:t>
      </w:r>
      <w:r w:rsidR="001C40E3">
        <w:t>d</w:t>
      </w:r>
      <w:r w:rsidR="00AF7285">
        <w:t xml:space="preserve"> </w:t>
      </w:r>
      <w:r w:rsidR="00AF7285" w:rsidRPr="00AF7285">
        <w:rPr>
          <w:rStyle w:val="CodeChar"/>
        </w:rPr>
        <w:t>greeting</w:t>
      </w:r>
      <w:r w:rsidR="00AF7285">
        <w:t xml:space="preserve"> with the value “Hello”:</w:t>
      </w:r>
    </w:p>
    <w:p w14:paraId="11459EAB" w14:textId="664B24E8" w:rsidR="00AF7285" w:rsidRDefault="00AF7285" w:rsidP="00AF7285">
      <w:pPr>
        <w:pStyle w:val="CodeBlock"/>
      </w:pPr>
      <w:r>
        <w:t>x = 5</w:t>
      </w:r>
    </w:p>
    <w:p w14:paraId="6BD3C2D4" w14:textId="5D3B12B1" w:rsidR="00AF7285" w:rsidRDefault="00AF7285" w:rsidP="00AF7285">
      <w:pPr>
        <w:pStyle w:val="CodeBlock"/>
      </w:pPr>
      <w:r>
        <w:t>greeting = "Hello"</w:t>
      </w:r>
    </w:p>
    <w:p w14:paraId="3E48F142" w14:textId="7EC573D6" w:rsidR="00D76243" w:rsidRDefault="00771406" w:rsidP="00D76243">
      <w:r>
        <w:lastRenderedPageBreak/>
        <w:t xml:space="preserve">Variables can have </w:t>
      </w:r>
      <w:r w:rsidR="009E5FB0">
        <w:t>different</w:t>
      </w:r>
      <w:r>
        <w:t xml:space="preserve"> type</w:t>
      </w:r>
      <w:r w:rsidR="006B5BC3">
        <w:t>s</w:t>
      </w:r>
      <w:r>
        <w:t xml:space="preserve">. In the above example </w:t>
      </w:r>
      <w:r w:rsidRPr="00771406">
        <w:rPr>
          <w:rStyle w:val="CodeChar"/>
        </w:rPr>
        <w:t>x</w:t>
      </w:r>
      <w:r>
        <w:t xml:space="preserve"> is an integer and </w:t>
      </w:r>
      <w:r w:rsidRPr="00771406">
        <w:rPr>
          <w:rStyle w:val="CodeChar"/>
        </w:rPr>
        <w:t>greeting</w:t>
      </w:r>
      <w:r>
        <w:t xml:space="preserve"> </w:t>
      </w:r>
      <w:proofErr w:type="gramStart"/>
      <w:r>
        <w:t>is</w:t>
      </w:r>
      <w:proofErr w:type="gramEnd"/>
      <w:r>
        <w:t xml:space="preserve"> a string.</w:t>
      </w:r>
      <w:r w:rsidR="00BE643C">
        <w:t xml:space="preserve"> If you need to convert a string to an int you can use the </w:t>
      </w:r>
      <w:proofErr w:type="gramStart"/>
      <w:r w:rsidR="00BE643C" w:rsidRPr="00BE643C">
        <w:rPr>
          <w:rStyle w:val="CodeChar"/>
        </w:rPr>
        <w:t>int(</w:t>
      </w:r>
      <w:proofErr w:type="gramEnd"/>
      <w:r w:rsidR="00BE643C" w:rsidRPr="00BE643C">
        <w:rPr>
          <w:rStyle w:val="CodeChar"/>
        </w:rPr>
        <w:t>)</w:t>
      </w:r>
      <w:r w:rsidR="00BE643C">
        <w:t xml:space="preserve"> function. For example, if you need to change a command-line argument (which are always a string) to an integer you can use the following code:</w:t>
      </w:r>
    </w:p>
    <w:p w14:paraId="395485F6" w14:textId="47B7840B" w:rsidR="00BE643C" w:rsidRDefault="00DE2F28" w:rsidP="00BE643C">
      <w:pPr>
        <w:pStyle w:val="CodeBlock"/>
      </w:pPr>
      <w:r w:rsidRPr="00DE2F28">
        <w:t>count = int(</w:t>
      </w:r>
      <w:proofErr w:type="spellStart"/>
      <w:proofErr w:type="gramStart"/>
      <w:r w:rsidRPr="00DE2F28">
        <w:t>sys.argv</w:t>
      </w:r>
      <w:proofErr w:type="spellEnd"/>
      <w:proofErr w:type="gramEnd"/>
      <w:r w:rsidRPr="00DE2F28">
        <w:t>[1])</w:t>
      </w:r>
    </w:p>
    <w:p w14:paraId="66516F1D" w14:textId="0D611C3C" w:rsidR="00465980" w:rsidRDefault="00465980" w:rsidP="00465980">
      <w:pPr>
        <w:pStyle w:val="Task"/>
      </w:pPr>
      <w:r>
        <w:t>Write a program that takes one integer argument and prints the numbers from 1 up to the given number, one number per line.</w:t>
      </w:r>
    </w:p>
    <w:p w14:paraId="6184D986" w14:textId="575E4C3E" w:rsidR="00AA0882" w:rsidRDefault="00560D9B" w:rsidP="00AA0882">
      <w:pPr>
        <w:pStyle w:val="Heading2"/>
      </w:pPr>
      <w:bookmarkStart w:id="3" w:name="_Ref17903551"/>
      <w:r>
        <w:t>Range Function</w:t>
      </w:r>
      <w:bookmarkEnd w:id="3"/>
    </w:p>
    <w:p w14:paraId="5321571E" w14:textId="77777777" w:rsidR="00BD4F83" w:rsidRDefault="003A654B" w:rsidP="00560D9B">
      <w:r>
        <w:t xml:space="preserve">The </w:t>
      </w:r>
      <w:proofErr w:type="gramStart"/>
      <w:r w:rsidRPr="003A654B">
        <w:rPr>
          <w:rStyle w:val="CodeChar"/>
        </w:rPr>
        <w:t>range(</w:t>
      </w:r>
      <w:proofErr w:type="gramEnd"/>
      <w:r w:rsidRPr="003A654B">
        <w:rPr>
          <w:rStyle w:val="CodeChar"/>
        </w:rPr>
        <w:t>)</w:t>
      </w:r>
      <w:r>
        <w:t xml:space="preserve"> function produces a list of numbers. </w:t>
      </w:r>
      <w:r w:rsidR="00ED768B">
        <w:t>For example</w:t>
      </w:r>
      <w:r w:rsidR="004A3969">
        <w:t>,</w:t>
      </w:r>
      <w:r w:rsidR="00ED768B">
        <w:t xml:space="preserve"> </w:t>
      </w:r>
      <w:proofErr w:type="gramStart"/>
      <w:r w:rsidR="00ED768B" w:rsidRPr="00ED768B">
        <w:rPr>
          <w:rStyle w:val="CodeChar"/>
        </w:rPr>
        <w:t>range(</w:t>
      </w:r>
      <w:proofErr w:type="gramEnd"/>
      <w:r w:rsidR="00ED768B" w:rsidRPr="00ED768B">
        <w:rPr>
          <w:rStyle w:val="CodeChar"/>
        </w:rPr>
        <w:t>6)</w:t>
      </w:r>
      <w:r w:rsidR="00ED768B">
        <w:t xml:space="preserve"> will give a list starting at </w:t>
      </w:r>
      <w:r w:rsidR="00ED768B" w:rsidRPr="00ED768B">
        <w:rPr>
          <w:rStyle w:val="CodeChar"/>
        </w:rPr>
        <w:t>0</w:t>
      </w:r>
      <w:r w:rsidR="00ED768B">
        <w:t xml:space="preserve"> and finishing at </w:t>
      </w:r>
      <w:r w:rsidR="00ED768B" w:rsidRPr="00ED768B">
        <w:rPr>
          <w:rStyle w:val="CodeChar"/>
        </w:rPr>
        <w:t>5</w:t>
      </w:r>
      <w:r w:rsidR="00ED768B">
        <w:t>.</w:t>
      </w:r>
      <w:r w:rsidR="008202FC">
        <w:t xml:space="preserve"> Note that the given number is not included in the list.</w:t>
      </w:r>
    </w:p>
    <w:p w14:paraId="413EF09D" w14:textId="77777777" w:rsidR="00BD4F83" w:rsidRDefault="007C66B3" w:rsidP="00560D9B">
      <w:r>
        <w:t>You can also set the starting number, for example</w:t>
      </w:r>
      <w:r w:rsidR="00B16CB7">
        <w:t xml:space="preserve">, </w:t>
      </w:r>
      <w:proofErr w:type="gramStart"/>
      <w:r w:rsidR="00B16CB7" w:rsidRPr="00B16CB7">
        <w:rPr>
          <w:rStyle w:val="CodeChar"/>
        </w:rPr>
        <w:t>range(</w:t>
      </w:r>
      <w:proofErr w:type="gramEnd"/>
      <w:r w:rsidR="00B16CB7" w:rsidRPr="00B16CB7">
        <w:rPr>
          <w:rStyle w:val="CodeChar"/>
        </w:rPr>
        <w:t>2, 6)</w:t>
      </w:r>
      <w:r w:rsidR="00B16CB7">
        <w:t xml:space="preserve"> will give a list of numbers starting at </w:t>
      </w:r>
      <w:r w:rsidR="00B16CB7" w:rsidRPr="00B16CB7">
        <w:rPr>
          <w:rStyle w:val="CodeChar"/>
        </w:rPr>
        <w:t>2</w:t>
      </w:r>
      <w:r w:rsidR="00B16CB7">
        <w:t xml:space="preserve"> and finishing with </w:t>
      </w:r>
      <w:r w:rsidR="00B16CB7" w:rsidRPr="00B16CB7">
        <w:rPr>
          <w:rStyle w:val="CodeChar"/>
        </w:rPr>
        <w:t>5</w:t>
      </w:r>
      <w:r w:rsidR="00B16CB7">
        <w:t>.</w:t>
      </w:r>
    </w:p>
    <w:p w14:paraId="34F41253" w14:textId="3095616A" w:rsidR="00560D9B" w:rsidRDefault="007C66B3" w:rsidP="00560D9B">
      <w:r>
        <w:t xml:space="preserve">Finally, </w:t>
      </w:r>
      <w:r w:rsidR="00BD4F83">
        <w:t xml:space="preserve">you can set the increment (how much will be added each time), for example, </w:t>
      </w:r>
      <w:proofErr w:type="gramStart"/>
      <w:r w:rsidR="00BD4F83">
        <w:t>range(</w:t>
      </w:r>
      <w:proofErr w:type="gramEnd"/>
      <w:r w:rsidR="00A02344">
        <w:t>2</w:t>
      </w:r>
      <w:r w:rsidR="00BD4F83">
        <w:t xml:space="preserve">, </w:t>
      </w:r>
      <w:r w:rsidR="00CB7C9F">
        <w:t>10</w:t>
      </w:r>
      <w:r w:rsidR="00BD4F83">
        <w:t xml:space="preserve">, </w:t>
      </w:r>
      <w:r w:rsidR="00CB7C9F">
        <w:t>2</w:t>
      </w:r>
      <w:r w:rsidR="00BD4F83">
        <w:t>) will give</w:t>
      </w:r>
      <w:r w:rsidR="00BA161C">
        <w:t xml:space="preserve"> </w:t>
      </w:r>
      <w:r w:rsidR="00B9126B">
        <w:t xml:space="preserve">the following list: </w:t>
      </w:r>
      <w:r w:rsidR="00BA161C">
        <w:t>[2, 4, 6, 8]</w:t>
      </w:r>
      <w:r w:rsidR="00346275">
        <w:t>.</w:t>
      </w:r>
    </w:p>
    <w:p w14:paraId="050F6CB5" w14:textId="4BA33F12" w:rsidR="00433D84" w:rsidRPr="00027712" w:rsidRDefault="009C09F9" w:rsidP="00027712">
      <w:pPr>
        <w:pStyle w:val="Task"/>
      </w:pPr>
      <w:r w:rsidRPr="00027712">
        <w:t xml:space="preserve">Write a program that </w:t>
      </w:r>
      <w:r w:rsidR="00027712" w:rsidRPr="00027712">
        <w:t>takes two arguments, a number and a string. The number counts how many times to print the string. For example, given arguments “3” and “apple” it must print:</w:t>
      </w:r>
    </w:p>
    <w:p w14:paraId="50B76988" w14:textId="7FC40207" w:rsidR="00027712" w:rsidRPr="00027712" w:rsidRDefault="00027712" w:rsidP="00027712">
      <w:pPr>
        <w:pStyle w:val="Task"/>
        <w:rPr>
          <w:rFonts w:ascii="Courier New" w:hAnsi="Courier New" w:cs="Courier New"/>
        </w:rPr>
      </w:pPr>
      <w:r w:rsidRPr="00027712">
        <w:rPr>
          <w:rFonts w:ascii="Courier New" w:hAnsi="Courier New" w:cs="Courier New"/>
        </w:rPr>
        <w:t>3 apples</w:t>
      </w:r>
    </w:p>
    <w:p w14:paraId="1D8ECE05" w14:textId="6958BBC8" w:rsidR="00027712" w:rsidRPr="00027712" w:rsidRDefault="00027712" w:rsidP="00027712">
      <w:pPr>
        <w:pStyle w:val="Task"/>
        <w:rPr>
          <w:rFonts w:ascii="Courier New" w:hAnsi="Courier New" w:cs="Courier New"/>
        </w:rPr>
      </w:pPr>
      <w:r w:rsidRPr="00027712">
        <w:rPr>
          <w:rFonts w:ascii="Courier New" w:hAnsi="Courier New" w:cs="Courier New"/>
        </w:rPr>
        <w:t>2 apples</w:t>
      </w:r>
    </w:p>
    <w:p w14:paraId="0C28D834" w14:textId="730AA580" w:rsidR="00027712" w:rsidRPr="00027712" w:rsidRDefault="00027712" w:rsidP="00027712">
      <w:pPr>
        <w:pStyle w:val="Task"/>
        <w:rPr>
          <w:rFonts w:ascii="Courier New" w:hAnsi="Courier New" w:cs="Courier New"/>
        </w:rPr>
      </w:pPr>
      <w:r w:rsidRPr="00027712">
        <w:rPr>
          <w:rFonts w:ascii="Courier New" w:hAnsi="Courier New" w:cs="Courier New"/>
        </w:rPr>
        <w:t>1 apple</w:t>
      </w:r>
    </w:p>
    <w:p w14:paraId="7A7C07F2" w14:textId="350A7969" w:rsidR="00027712" w:rsidRDefault="00027712" w:rsidP="00027712">
      <w:pPr>
        <w:pStyle w:val="Task"/>
      </w:pPr>
      <w:r w:rsidRPr="00027712">
        <w:t xml:space="preserve">Note that </w:t>
      </w:r>
      <w:r>
        <w:t>there is an “s” added to the end of “apple” when there is more than one.</w:t>
      </w:r>
    </w:p>
    <w:p w14:paraId="6DE0892F" w14:textId="546A3619" w:rsidR="006614B9" w:rsidRDefault="006614B9" w:rsidP="006614B9">
      <w:pPr>
        <w:pStyle w:val="Heading2"/>
      </w:pPr>
      <w:r>
        <w:t>Defining a Function</w:t>
      </w:r>
    </w:p>
    <w:p w14:paraId="09AA36A0" w14:textId="61FFE967" w:rsidR="006614B9" w:rsidRDefault="006614B9" w:rsidP="006614B9">
      <w:r>
        <w:t xml:space="preserve">We have used some functions already (e.g. </w:t>
      </w:r>
      <w:proofErr w:type="gramStart"/>
      <w:r w:rsidRPr="006614B9">
        <w:rPr>
          <w:rStyle w:val="CodeChar"/>
        </w:rPr>
        <w:t>range(</w:t>
      </w:r>
      <w:proofErr w:type="gramEnd"/>
      <w:r w:rsidRPr="006614B9">
        <w:rPr>
          <w:rStyle w:val="CodeChar"/>
        </w:rPr>
        <w:t>)</w:t>
      </w:r>
      <w:r>
        <w:t xml:space="preserve"> and </w:t>
      </w:r>
      <w:r w:rsidRPr="006614B9">
        <w:rPr>
          <w:rStyle w:val="CodeChar"/>
        </w:rPr>
        <w:t>int()</w:t>
      </w:r>
      <w:r>
        <w:t>)</w:t>
      </w:r>
      <w:r w:rsidR="00F84CCF">
        <w:t>, you can also write your own.</w:t>
      </w:r>
      <w:r w:rsidR="00EB0342">
        <w:t xml:space="preserve"> A function is defined with the </w:t>
      </w:r>
      <w:r w:rsidR="00EB0342" w:rsidRPr="00EB0342">
        <w:rPr>
          <w:rStyle w:val="CodeChar"/>
        </w:rPr>
        <w:t>def</w:t>
      </w:r>
      <w:r w:rsidR="00EB0342">
        <w:t xml:space="preserve"> key word as follows:</w:t>
      </w:r>
    </w:p>
    <w:p w14:paraId="31AA0D81" w14:textId="092FFF0D" w:rsidR="00EB0342" w:rsidRDefault="00EB0342" w:rsidP="00EB0342">
      <w:pPr>
        <w:pStyle w:val="CodeBlock"/>
      </w:pPr>
      <w:r>
        <w:t xml:space="preserve">def </w:t>
      </w:r>
      <w:proofErr w:type="gramStart"/>
      <w:r>
        <w:t>add(</w:t>
      </w:r>
      <w:proofErr w:type="gramEnd"/>
      <w:r>
        <w:t>x, y):</w:t>
      </w:r>
    </w:p>
    <w:p w14:paraId="1158471B" w14:textId="3A11D02C" w:rsidR="00EB0342" w:rsidRDefault="00EB0342" w:rsidP="00EB0342">
      <w:pPr>
        <w:pStyle w:val="CodeBlock"/>
      </w:pPr>
      <w:r>
        <w:tab/>
        <w:t>return x + y</w:t>
      </w:r>
    </w:p>
    <w:p w14:paraId="586BEAAB" w14:textId="7948CA4A" w:rsidR="00EB0342" w:rsidRDefault="00EB0342" w:rsidP="00EB0342">
      <w:r>
        <w:t>This example takes two parameters (the variables in brackets) and adds them together. Note that it returns the sum. We can use the function as follows:</w:t>
      </w:r>
    </w:p>
    <w:p w14:paraId="5A8BA8D4" w14:textId="77777777" w:rsidR="008D33BB" w:rsidRDefault="008D33BB" w:rsidP="00EB0342">
      <w:pPr>
        <w:pStyle w:val="CodeBlock"/>
      </w:pPr>
      <w:r>
        <w:t>x = 2</w:t>
      </w:r>
    </w:p>
    <w:p w14:paraId="02FC9B6F" w14:textId="77777777" w:rsidR="008D33BB" w:rsidRDefault="008D33BB" w:rsidP="00EB0342">
      <w:pPr>
        <w:pStyle w:val="CodeBlock"/>
      </w:pPr>
      <w:r>
        <w:t>y = 3</w:t>
      </w:r>
    </w:p>
    <w:p w14:paraId="78857A48" w14:textId="50B9CD0F" w:rsidR="00EB0342" w:rsidRDefault="00EB0342" w:rsidP="00EB0342">
      <w:pPr>
        <w:pStyle w:val="CodeBlock"/>
      </w:pPr>
      <w:r>
        <w:t xml:space="preserve">z = </w:t>
      </w:r>
      <w:proofErr w:type="gramStart"/>
      <w:r>
        <w:t>add(</w:t>
      </w:r>
      <w:proofErr w:type="gramEnd"/>
      <w:r>
        <w:t>x, y)</w:t>
      </w:r>
    </w:p>
    <w:p w14:paraId="5EA1E630" w14:textId="0A20DDCD" w:rsidR="00EB0342" w:rsidRDefault="00EB0342" w:rsidP="00EB0342">
      <w:pPr>
        <w:pStyle w:val="CodeBlock"/>
      </w:pPr>
      <w:proofErr w:type="gramStart"/>
      <w:r>
        <w:t>print(</w:t>
      </w:r>
      <w:proofErr w:type="gramEnd"/>
      <w:r>
        <w:t>"%d + %d = %d” % (x, y, z))</w:t>
      </w:r>
    </w:p>
    <w:p w14:paraId="29E9AAAF" w14:textId="24C429FC" w:rsidR="00EB0342" w:rsidRDefault="008D33BB" w:rsidP="00EB0342">
      <w:r>
        <w:t>This will print:</w:t>
      </w:r>
    </w:p>
    <w:p w14:paraId="148B708E" w14:textId="494C5354" w:rsidR="008D33BB" w:rsidRDefault="008D33BB" w:rsidP="008D33BB">
      <w:pPr>
        <w:pStyle w:val="CodeBlock"/>
      </w:pPr>
      <w:r>
        <w:lastRenderedPageBreak/>
        <w:t>2 + 3 = 5</w:t>
      </w:r>
    </w:p>
    <w:p w14:paraId="1025AAB0" w14:textId="627D0D37" w:rsidR="008D33BB" w:rsidRDefault="00113DE3" w:rsidP="008D33BB">
      <w:pPr>
        <w:pStyle w:val="Task"/>
      </w:pPr>
      <w:r>
        <w:t xml:space="preserve">Write a function called </w:t>
      </w:r>
      <w:proofErr w:type="spellStart"/>
      <w:proofErr w:type="gramStart"/>
      <w:r w:rsidRPr="00153333">
        <w:rPr>
          <w:rStyle w:val="CodeChar"/>
        </w:rPr>
        <w:t>printThing</w:t>
      </w:r>
      <w:proofErr w:type="spellEnd"/>
      <w:r w:rsidRPr="00153333">
        <w:rPr>
          <w:rStyle w:val="CodeChar"/>
        </w:rPr>
        <w:t>(</w:t>
      </w:r>
      <w:proofErr w:type="gramEnd"/>
      <w:r w:rsidRPr="00153333">
        <w:rPr>
          <w:rStyle w:val="CodeChar"/>
        </w:rPr>
        <w:t>x, thing)</w:t>
      </w:r>
      <w:r>
        <w:t xml:space="preserve"> and change your program to use </w:t>
      </w:r>
      <w:proofErr w:type="spellStart"/>
      <w:r w:rsidRPr="00153333">
        <w:rPr>
          <w:rStyle w:val="CodeChar"/>
        </w:rPr>
        <w:t>printThing</w:t>
      </w:r>
      <w:proofErr w:type="spellEnd"/>
      <w:r>
        <w:t xml:space="preserve"> to print </w:t>
      </w:r>
      <w:r w:rsidRPr="00041C1E">
        <w:rPr>
          <w:rStyle w:val="CodeChar"/>
        </w:rPr>
        <w:t>x</w:t>
      </w:r>
      <w:r>
        <w:t xml:space="preserve"> </w:t>
      </w:r>
      <w:r w:rsidRPr="00041C1E">
        <w:rPr>
          <w:rStyle w:val="CodeChar"/>
        </w:rPr>
        <w:t>thing</w:t>
      </w:r>
      <w:r>
        <w:t xml:space="preserve">s according to part </w:t>
      </w:r>
      <w:r>
        <w:fldChar w:fldCharType="begin"/>
      </w:r>
      <w:r>
        <w:instrText xml:space="preserve"> REF _Ref17903551 \r \h </w:instrText>
      </w:r>
      <w:r>
        <w:fldChar w:fldCharType="separate"/>
      </w:r>
      <w:r>
        <w:t>3.2</w:t>
      </w:r>
      <w:r>
        <w:fldChar w:fldCharType="end"/>
      </w:r>
      <w:r>
        <w:t xml:space="preserve"> above.</w:t>
      </w:r>
    </w:p>
    <w:p w14:paraId="7270CF51" w14:textId="6D352AFE" w:rsidR="00FE3BAF" w:rsidRDefault="00FE3BAF" w:rsidP="00FE3BAF">
      <w:pPr>
        <w:pStyle w:val="Heading2"/>
      </w:pPr>
      <w:r>
        <w:t>Part 2 Tests</w:t>
      </w:r>
    </w:p>
    <w:p w14:paraId="2BBF413E" w14:textId="484B5AB6" w:rsidR="00FE3BAF" w:rsidRDefault="00FE3BAF" w:rsidP="00FE3BAF">
      <w:pPr>
        <w:pStyle w:val="Task"/>
      </w:pPr>
      <w:r>
        <w:t>Combine the programs you have written above to pass all of the below tests.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3260"/>
        <w:gridCol w:w="4904"/>
      </w:tblGrid>
      <w:tr w:rsidR="007910F9" w14:paraId="0DED85F1" w14:textId="77777777" w:rsidTr="008869B1">
        <w:tc>
          <w:tcPr>
            <w:tcW w:w="846" w:type="dxa"/>
            <w:shd w:val="clear" w:color="auto" w:fill="808080" w:themeFill="background1" w:themeFillShade="80"/>
          </w:tcPr>
          <w:p w14:paraId="0F6479DF" w14:textId="77777777" w:rsidR="007910F9" w:rsidRDefault="007910F9" w:rsidP="00F865E8">
            <w:pPr>
              <w:pStyle w:val="TableHeader"/>
            </w:pPr>
          </w:p>
        </w:tc>
        <w:tc>
          <w:tcPr>
            <w:tcW w:w="3260" w:type="dxa"/>
            <w:shd w:val="clear" w:color="auto" w:fill="808080" w:themeFill="background1" w:themeFillShade="80"/>
          </w:tcPr>
          <w:p w14:paraId="1CA4101E" w14:textId="77777777" w:rsidR="007910F9" w:rsidRDefault="007910F9" w:rsidP="00F865E8">
            <w:pPr>
              <w:pStyle w:val="TableHeader"/>
            </w:pPr>
            <w:r>
              <w:t>Arguments</w:t>
            </w:r>
          </w:p>
        </w:tc>
        <w:tc>
          <w:tcPr>
            <w:tcW w:w="4904" w:type="dxa"/>
            <w:shd w:val="clear" w:color="auto" w:fill="808080" w:themeFill="background1" w:themeFillShade="80"/>
          </w:tcPr>
          <w:p w14:paraId="5D0B19E6" w14:textId="77777777" w:rsidR="007910F9" w:rsidRDefault="007910F9" w:rsidP="00F865E8">
            <w:pPr>
              <w:pStyle w:val="TableHeader"/>
            </w:pPr>
            <w:r>
              <w:t>Expected Result</w:t>
            </w:r>
          </w:p>
        </w:tc>
      </w:tr>
      <w:tr w:rsidR="007910F9" w14:paraId="60FF783E" w14:textId="77777777" w:rsidTr="008869B1">
        <w:tc>
          <w:tcPr>
            <w:tcW w:w="846" w:type="dxa"/>
            <w:shd w:val="clear" w:color="auto" w:fill="808080" w:themeFill="background1" w:themeFillShade="80"/>
          </w:tcPr>
          <w:p w14:paraId="6C382BEA" w14:textId="77777777" w:rsidR="007910F9" w:rsidRDefault="007910F9" w:rsidP="00F865E8">
            <w:pPr>
              <w:pStyle w:val="TableHeader"/>
              <w:jc w:val="right"/>
            </w:pPr>
            <w:r>
              <w:t>Test 1</w:t>
            </w:r>
          </w:p>
        </w:tc>
        <w:tc>
          <w:tcPr>
            <w:tcW w:w="3260" w:type="dxa"/>
          </w:tcPr>
          <w:p w14:paraId="41F9A725" w14:textId="77777777" w:rsidR="007910F9" w:rsidRDefault="007910F9" w:rsidP="00F865E8">
            <w:pPr>
              <w:pStyle w:val="TableBody"/>
            </w:pPr>
            <w:r>
              <w:t>No arguments.</w:t>
            </w:r>
          </w:p>
        </w:tc>
        <w:tc>
          <w:tcPr>
            <w:tcW w:w="4904" w:type="dxa"/>
          </w:tcPr>
          <w:p w14:paraId="218E0917" w14:textId="7904B0AC" w:rsidR="007910F9" w:rsidRDefault="007910F9" w:rsidP="00F865E8">
            <w:pPr>
              <w:pStyle w:val="TableBody"/>
            </w:pPr>
            <w:r>
              <w:t>Prints “</w:t>
            </w:r>
            <w:r w:rsidRPr="007910F9">
              <w:t>Error: Need more arguments.</w:t>
            </w:r>
            <w:r>
              <w:t>”</w:t>
            </w:r>
          </w:p>
        </w:tc>
      </w:tr>
      <w:tr w:rsidR="007910F9" w14:paraId="746CD0A4" w14:textId="77777777" w:rsidTr="008869B1">
        <w:tc>
          <w:tcPr>
            <w:tcW w:w="846" w:type="dxa"/>
            <w:shd w:val="clear" w:color="auto" w:fill="808080" w:themeFill="background1" w:themeFillShade="80"/>
          </w:tcPr>
          <w:p w14:paraId="43B4C7E7" w14:textId="77777777" w:rsidR="007910F9" w:rsidRDefault="007910F9" w:rsidP="00F865E8">
            <w:pPr>
              <w:pStyle w:val="TableHeader"/>
              <w:jc w:val="right"/>
            </w:pPr>
            <w:r>
              <w:t>Test 2</w:t>
            </w:r>
          </w:p>
        </w:tc>
        <w:tc>
          <w:tcPr>
            <w:tcW w:w="3260" w:type="dxa"/>
          </w:tcPr>
          <w:p w14:paraId="0965B98B" w14:textId="4BA36FB9" w:rsidR="007910F9" w:rsidRDefault="007910F9" w:rsidP="00F865E8">
            <w:pPr>
              <w:pStyle w:val="TableBody"/>
            </w:pPr>
            <w:r>
              <w:t>One argument &lt;</w:t>
            </w:r>
            <w:r w:rsidR="00823180">
              <w:t>count</w:t>
            </w:r>
            <w:r>
              <w:t>&gt;.</w:t>
            </w:r>
          </w:p>
        </w:tc>
        <w:tc>
          <w:tcPr>
            <w:tcW w:w="4904" w:type="dxa"/>
          </w:tcPr>
          <w:p w14:paraId="1E8BCE0F" w14:textId="3D35890E" w:rsidR="007910F9" w:rsidRDefault="007910F9" w:rsidP="00F865E8">
            <w:pPr>
              <w:pStyle w:val="TableBody"/>
            </w:pPr>
            <w:r>
              <w:t xml:space="preserve">Prints </w:t>
            </w:r>
            <w:r w:rsidR="003E7311">
              <w:t>numbers from 1 to count on one line each number.</w:t>
            </w:r>
          </w:p>
        </w:tc>
      </w:tr>
      <w:tr w:rsidR="007910F9" w14:paraId="6012A1E8" w14:textId="77777777" w:rsidTr="008869B1">
        <w:tc>
          <w:tcPr>
            <w:tcW w:w="846" w:type="dxa"/>
            <w:shd w:val="clear" w:color="auto" w:fill="808080" w:themeFill="background1" w:themeFillShade="80"/>
          </w:tcPr>
          <w:p w14:paraId="0D8D1074" w14:textId="77777777" w:rsidR="007910F9" w:rsidRDefault="007910F9" w:rsidP="00F865E8">
            <w:pPr>
              <w:pStyle w:val="TableHeader"/>
              <w:jc w:val="right"/>
            </w:pPr>
            <w:r>
              <w:t>Test 3</w:t>
            </w:r>
          </w:p>
        </w:tc>
        <w:tc>
          <w:tcPr>
            <w:tcW w:w="3260" w:type="dxa"/>
          </w:tcPr>
          <w:p w14:paraId="77BCE2C4" w14:textId="59369DB3" w:rsidR="007910F9" w:rsidRDefault="00D93765" w:rsidP="00F865E8">
            <w:pPr>
              <w:pStyle w:val="TableBody"/>
            </w:pPr>
            <w:r>
              <w:t>Two arguments: &lt;count&gt; &lt;thing&gt;</w:t>
            </w:r>
          </w:p>
        </w:tc>
        <w:tc>
          <w:tcPr>
            <w:tcW w:w="4904" w:type="dxa"/>
          </w:tcPr>
          <w:p w14:paraId="38CE5EAB" w14:textId="4AAA60FB" w:rsidR="007910F9" w:rsidRDefault="00D93765" w:rsidP="00F865E8">
            <w:pPr>
              <w:pStyle w:val="TableBody"/>
            </w:pPr>
            <w:r>
              <w:t>Prints “&lt;number&gt; &lt;thing&gt;” if number is singular and “&lt;number&gt; &lt;thing&gt;s” if number is greater than 1</w:t>
            </w:r>
            <w:r w:rsidR="004C09B7">
              <w:t>, with one line for each number and number ranging from count to 1</w:t>
            </w:r>
            <w:r>
              <w:t xml:space="preserve">. See </w:t>
            </w:r>
            <w:r>
              <w:t xml:space="preserve">part </w:t>
            </w:r>
            <w:r>
              <w:fldChar w:fldCharType="begin"/>
            </w:r>
            <w:r>
              <w:instrText xml:space="preserve"> REF _Ref17903551 \r \h </w:instrText>
            </w:r>
            <w:r>
              <w:fldChar w:fldCharType="separate"/>
            </w:r>
            <w:r>
              <w:t>3.2</w:t>
            </w:r>
            <w:r>
              <w:fldChar w:fldCharType="end"/>
            </w:r>
            <w:r>
              <w:t xml:space="preserve"> above</w:t>
            </w:r>
            <w:r>
              <w:t xml:space="preserve"> for an example.</w:t>
            </w:r>
          </w:p>
        </w:tc>
      </w:tr>
    </w:tbl>
    <w:p w14:paraId="5F88995C" w14:textId="1ED44CBC" w:rsidR="00007BFD" w:rsidRDefault="00007BFD" w:rsidP="00007BFD">
      <w:pPr>
        <w:pStyle w:val="Heading1"/>
      </w:pPr>
      <w:r>
        <w:t>Part 3</w:t>
      </w:r>
    </w:p>
    <w:p w14:paraId="5190813E" w14:textId="6FB8A53F" w:rsidR="00E65F74" w:rsidRDefault="00A728B3" w:rsidP="00E65F74">
      <w:pPr>
        <w:pStyle w:val="Heading2"/>
      </w:pPr>
      <w:r>
        <w:t>Reading and Writing Files</w:t>
      </w:r>
    </w:p>
    <w:p w14:paraId="238D0E4E" w14:textId="1D85EB8D" w:rsidR="00871C28" w:rsidRDefault="00A728B3" w:rsidP="00A728B3">
      <w:r>
        <w:t xml:space="preserve">In Python files can be read using the </w:t>
      </w:r>
      <w:proofErr w:type="gramStart"/>
      <w:r w:rsidRPr="00A728B3">
        <w:rPr>
          <w:rStyle w:val="CodeChar"/>
        </w:rPr>
        <w:t>open(</w:t>
      </w:r>
      <w:proofErr w:type="gramEnd"/>
      <w:r w:rsidRPr="00A728B3">
        <w:rPr>
          <w:rStyle w:val="CodeChar"/>
        </w:rPr>
        <w:t>)</w:t>
      </w:r>
      <w:r>
        <w:t xml:space="preserve"> function. The open function takes a filename and gives a File object. You can use the File object’s </w:t>
      </w:r>
      <w:proofErr w:type="gramStart"/>
      <w:r w:rsidRPr="00A728B3">
        <w:rPr>
          <w:rStyle w:val="CodeChar"/>
        </w:rPr>
        <w:t>read(</w:t>
      </w:r>
      <w:proofErr w:type="gramEnd"/>
      <w:r w:rsidRPr="00A728B3">
        <w:rPr>
          <w:rStyle w:val="CodeChar"/>
        </w:rPr>
        <w:t>)</w:t>
      </w:r>
      <w:r>
        <w:t xml:space="preserve"> function to </w:t>
      </w:r>
      <w:r w:rsidR="00871C28">
        <w:t>get all of the file’s contents as a string.</w:t>
      </w:r>
      <w:r w:rsidR="00AA71BD">
        <w:t xml:space="preserve"> You can use the File object’s </w:t>
      </w:r>
      <w:proofErr w:type="gramStart"/>
      <w:r w:rsidR="00AA71BD" w:rsidRPr="00AA71BD">
        <w:rPr>
          <w:rStyle w:val="CodeChar"/>
        </w:rPr>
        <w:t>write(</w:t>
      </w:r>
      <w:proofErr w:type="gramEnd"/>
      <w:r w:rsidR="00AA71BD" w:rsidRPr="00AA71BD">
        <w:rPr>
          <w:rStyle w:val="CodeChar"/>
        </w:rPr>
        <w:t>)</w:t>
      </w:r>
      <w:r w:rsidR="00AA71BD">
        <w:t xml:space="preserve"> function</w:t>
      </w:r>
      <w:r w:rsidR="00871C28">
        <w:t xml:space="preserve"> </w:t>
      </w:r>
      <w:r w:rsidR="00AA71BD">
        <w:t>to write a string to the file.</w:t>
      </w:r>
    </w:p>
    <w:p w14:paraId="064B420F" w14:textId="34B9BCEC" w:rsidR="001D60D2" w:rsidRDefault="008B7D49" w:rsidP="002622CA">
      <w:pPr>
        <w:pStyle w:val="Task"/>
      </w:pPr>
      <w:r>
        <w:t xml:space="preserve">Write a program that reads a file named </w:t>
      </w:r>
      <w:r w:rsidRPr="008B7D49">
        <w:rPr>
          <w:rStyle w:val="CodeChar"/>
        </w:rPr>
        <w:t>file.txt</w:t>
      </w:r>
      <w:r>
        <w:t xml:space="preserve"> and counts how many times the word </w:t>
      </w:r>
      <w:r w:rsidRPr="008B7D49">
        <w:rPr>
          <w:rStyle w:val="CodeChar"/>
        </w:rPr>
        <w:t>monkey</w:t>
      </w:r>
      <w:r>
        <w:t xml:space="preserve"> is found in the file. Create a new file </w:t>
      </w:r>
      <w:r w:rsidR="001E3517">
        <w:t xml:space="preserve">named </w:t>
      </w:r>
      <w:r w:rsidR="001E3517" w:rsidRPr="001E3517">
        <w:rPr>
          <w:rStyle w:val="CodeChar"/>
        </w:rPr>
        <w:t>monkeys.txt</w:t>
      </w:r>
      <w:r w:rsidR="001E3517">
        <w:t xml:space="preserve"> </w:t>
      </w:r>
      <w:r>
        <w:t>with the text “&lt;count&gt; monkeys found.”</w:t>
      </w:r>
      <w:r w:rsidR="00CB51D4">
        <w:t xml:space="preserve"> in it</w:t>
      </w:r>
      <w:r w:rsidR="004D6928">
        <w:t>.</w:t>
      </w:r>
    </w:p>
    <w:p w14:paraId="6EC6A0E1" w14:textId="0B59F021" w:rsidR="002622CA" w:rsidRDefault="001D60D2" w:rsidP="002622CA">
      <w:pPr>
        <w:pStyle w:val="Task"/>
      </w:pPr>
      <w:r>
        <w:t xml:space="preserve">Hint: You will need to find a function to help you count how many monkeys are in </w:t>
      </w:r>
      <w:r w:rsidRPr="001D60D2">
        <w:rPr>
          <w:rStyle w:val="CodeChar"/>
        </w:rPr>
        <w:t>file.txt</w:t>
      </w:r>
      <w:r>
        <w:t>.</w:t>
      </w:r>
      <w:r w:rsidR="0076738F">
        <w:t xml:space="preserve"> Also, you will need to look at the </w:t>
      </w:r>
      <w:proofErr w:type="gramStart"/>
      <w:r w:rsidR="0076738F" w:rsidRPr="00DA63BB">
        <w:rPr>
          <w:rStyle w:val="CodeChar"/>
        </w:rPr>
        <w:t>open(</w:t>
      </w:r>
      <w:proofErr w:type="gramEnd"/>
      <w:r w:rsidR="0076738F" w:rsidRPr="00DA63BB">
        <w:rPr>
          <w:rStyle w:val="CodeChar"/>
        </w:rPr>
        <w:t>)</w:t>
      </w:r>
      <w:r w:rsidR="0076738F">
        <w:t xml:space="preserve"> function and think about which file mode to use.</w:t>
      </w:r>
    </w:p>
    <w:p w14:paraId="49A380EF" w14:textId="6CEC3495" w:rsidR="004D6928" w:rsidRDefault="004D6928" w:rsidP="004D6928">
      <w:pPr>
        <w:pStyle w:val="Heading2"/>
      </w:pPr>
      <w:r>
        <w:t>Part 3 Tests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3260"/>
        <w:gridCol w:w="4904"/>
      </w:tblGrid>
      <w:tr w:rsidR="004D6928" w14:paraId="42AAC40A" w14:textId="77777777" w:rsidTr="00F865E8">
        <w:tc>
          <w:tcPr>
            <w:tcW w:w="846" w:type="dxa"/>
            <w:shd w:val="clear" w:color="auto" w:fill="808080" w:themeFill="background1" w:themeFillShade="80"/>
          </w:tcPr>
          <w:p w14:paraId="387444A6" w14:textId="77777777" w:rsidR="004D6928" w:rsidRDefault="004D6928" w:rsidP="00F865E8">
            <w:pPr>
              <w:pStyle w:val="TableHeader"/>
            </w:pPr>
          </w:p>
        </w:tc>
        <w:tc>
          <w:tcPr>
            <w:tcW w:w="3260" w:type="dxa"/>
            <w:shd w:val="clear" w:color="auto" w:fill="808080" w:themeFill="background1" w:themeFillShade="80"/>
          </w:tcPr>
          <w:p w14:paraId="5F7A5B8F" w14:textId="77777777" w:rsidR="004D6928" w:rsidRDefault="004D6928" w:rsidP="00F865E8">
            <w:pPr>
              <w:pStyle w:val="TableHeader"/>
            </w:pPr>
            <w:r>
              <w:t>Arguments</w:t>
            </w:r>
          </w:p>
        </w:tc>
        <w:tc>
          <w:tcPr>
            <w:tcW w:w="4904" w:type="dxa"/>
            <w:shd w:val="clear" w:color="auto" w:fill="808080" w:themeFill="background1" w:themeFillShade="80"/>
          </w:tcPr>
          <w:p w14:paraId="7417732F" w14:textId="77777777" w:rsidR="004D6928" w:rsidRDefault="004D6928" w:rsidP="00F865E8">
            <w:pPr>
              <w:pStyle w:val="TableHeader"/>
            </w:pPr>
            <w:r>
              <w:t>Expected Result</w:t>
            </w:r>
          </w:p>
        </w:tc>
      </w:tr>
      <w:tr w:rsidR="004D6928" w14:paraId="74B103C1" w14:textId="77777777" w:rsidTr="00F865E8">
        <w:tc>
          <w:tcPr>
            <w:tcW w:w="846" w:type="dxa"/>
            <w:shd w:val="clear" w:color="auto" w:fill="808080" w:themeFill="background1" w:themeFillShade="80"/>
          </w:tcPr>
          <w:p w14:paraId="2C2F981D" w14:textId="77777777" w:rsidR="004D6928" w:rsidRDefault="004D6928" w:rsidP="00F865E8">
            <w:pPr>
              <w:pStyle w:val="TableHeader"/>
              <w:jc w:val="right"/>
            </w:pPr>
            <w:r>
              <w:t>Test 1</w:t>
            </w:r>
          </w:p>
        </w:tc>
        <w:tc>
          <w:tcPr>
            <w:tcW w:w="3260" w:type="dxa"/>
          </w:tcPr>
          <w:p w14:paraId="38EB5A44" w14:textId="1EF4E3E8" w:rsidR="004D6928" w:rsidRDefault="004D6928" w:rsidP="00F865E8">
            <w:pPr>
              <w:pStyle w:val="TableBody"/>
            </w:pPr>
            <w:r>
              <w:t>No arguments.</w:t>
            </w:r>
            <w:r>
              <w:t xml:space="preserve"> A file named </w:t>
            </w:r>
            <w:r w:rsidRPr="004D6928">
              <w:rPr>
                <w:rStyle w:val="CodeChar"/>
              </w:rPr>
              <w:t>file.txt</w:t>
            </w:r>
            <w:r>
              <w:t xml:space="preserve"> will be present.</w:t>
            </w:r>
          </w:p>
        </w:tc>
        <w:tc>
          <w:tcPr>
            <w:tcW w:w="4904" w:type="dxa"/>
          </w:tcPr>
          <w:p w14:paraId="37F2B25A" w14:textId="032AB4D0" w:rsidR="004D6928" w:rsidRDefault="004D6928" w:rsidP="00F865E8">
            <w:pPr>
              <w:pStyle w:val="TableBody"/>
            </w:pPr>
            <w:r>
              <w:t xml:space="preserve">Creates a file named </w:t>
            </w:r>
            <w:r w:rsidRPr="004D6928">
              <w:rPr>
                <w:rStyle w:val="CodeChar"/>
              </w:rPr>
              <w:t>monkeys.txt</w:t>
            </w:r>
            <w:r>
              <w:t xml:space="preserve"> with the text </w:t>
            </w:r>
            <w:r>
              <w:t>“&lt;count&gt; monkeys found.”</w:t>
            </w:r>
            <w:r>
              <w:t xml:space="preserve"> in it, where </w:t>
            </w:r>
            <w:r w:rsidRPr="004D6928">
              <w:t xml:space="preserve">&lt;count&gt; </w:t>
            </w:r>
            <w:r>
              <w:t>is the</w:t>
            </w:r>
            <w:r w:rsidRPr="004D6928">
              <w:t xml:space="preserve"> number of monkeys found in </w:t>
            </w:r>
            <w:r w:rsidRPr="004D6928">
              <w:rPr>
                <w:rStyle w:val="CodeChar"/>
              </w:rPr>
              <w:t>file.txt</w:t>
            </w:r>
            <w:r w:rsidRPr="004D6928">
              <w:t>.</w:t>
            </w:r>
          </w:p>
        </w:tc>
      </w:tr>
    </w:tbl>
    <w:p w14:paraId="68FCDA46" w14:textId="338B9DB0" w:rsidR="00DC63CF" w:rsidRPr="00DC63CF" w:rsidRDefault="00DC63CF" w:rsidP="00DC63CF">
      <w:pPr>
        <w:pStyle w:val="Heading1"/>
      </w:pPr>
      <w:r>
        <w:lastRenderedPageBreak/>
        <w:t>Su</w:t>
      </w:r>
      <w:r w:rsidR="00C66E33">
        <w:t>bm</w:t>
      </w:r>
      <w:r>
        <w:t>ission</w:t>
      </w:r>
    </w:p>
    <w:sectPr w:rsidR="00DC63CF" w:rsidRPr="00DC63CF" w:rsidSect="00DD6C56">
      <w:pgSz w:w="11900" w:h="16840"/>
      <w:pgMar w:top="1134" w:right="1440" w:bottom="851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Mincho +36p Kana Medium">
    <w:panose1 w:val="02020500000000000000"/>
    <w:charset w:val="80"/>
    <w:family w:val="roman"/>
    <w:pitch w:val="variable"/>
    <w:sig w:usb0="000002D7" w:usb1="2AC71C11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 Thin">
    <w:panose1 w:val="020B0403020202020204"/>
    <w:charset w:val="00"/>
    <w:family w:val="swiss"/>
    <w:pitch w:val="variable"/>
    <w:sig w:usb0="E00002EF" w:usb1="5000205B" w:usb2="00000002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Mincho +36p Kana Extrabold">
    <w:panose1 w:val="02020800000000000000"/>
    <w:charset w:val="80"/>
    <w:family w:val="roman"/>
    <w:pitch w:val="variable"/>
    <w:sig w:usb0="00000203" w:usb1="2AC71C10" w:usb2="00000012" w:usb3="00000000" w:csb0="0002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E9C3B4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2DCB62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2E64D8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6B8122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2EEE44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0165C5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320D9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4DC4BA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C0EC1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604B8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A34E6D"/>
    <w:multiLevelType w:val="multilevel"/>
    <w:tmpl w:val="C2306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9EB1E42"/>
    <w:multiLevelType w:val="multilevel"/>
    <w:tmpl w:val="7990E9C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0EF86A15"/>
    <w:multiLevelType w:val="multilevel"/>
    <w:tmpl w:val="56E2AC76"/>
    <w:lvl w:ilvl="0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2893A34"/>
    <w:multiLevelType w:val="multilevel"/>
    <w:tmpl w:val="146AA11E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68F28B3"/>
    <w:multiLevelType w:val="hybridMultilevel"/>
    <w:tmpl w:val="1ADA720A"/>
    <w:lvl w:ilvl="0" w:tplc="15EAF062">
      <w:start w:val="8"/>
      <w:numFmt w:val="bullet"/>
      <w:lvlText w:val=""/>
      <w:lvlJc w:val="left"/>
      <w:pPr>
        <w:ind w:left="720" w:hanging="360"/>
      </w:pPr>
      <w:rPr>
        <w:rFonts w:ascii="Symbol" w:eastAsia="YuMincho +36p Kana Medium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9063974"/>
    <w:multiLevelType w:val="hybridMultilevel"/>
    <w:tmpl w:val="B6F0BA64"/>
    <w:lvl w:ilvl="0" w:tplc="3C9E0816">
      <w:start w:val="1"/>
      <w:numFmt w:val="bullet"/>
      <w:lvlText w:val="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3157A2"/>
    <w:multiLevelType w:val="hybridMultilevel"/>
    <w:tmpl w:val="8ED02DC4"/>
    <w:lvl w:ilvl="0" w:tplc="B4968C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4C12EA8"/>
    <w:multiLevelType w:val="multilevel"/>
    <w:tmpl w:val="AEFA60B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5247C66"/>
    <w:multiLevelType w:val="hybridMultilevel"/>
    <w:tmpl w:val="56E2AC76"/>
    <w:lvl w:ilvl="0" w:tplc="BC50CC92">
      <w:start w:val="1"/>
      <w:numFmt w:val="decimal"/>
      <w:pStyle w:val="ListNumbered"/>
      <w:lvlText w:val="%1."/>
      <w:lvlJc w:val="left"/>
      <w:pPr>
        <w:ind w:left="4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F517B4"/>
    <w:multiLevelType w:val="multilevel"/>
    <w:tmpl w:val="7990E9C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319C7D7D"/>
    <w:multiLevelType w:val="hybridMultilevel"/>
    <w:tmpl w:val="E0220914"/>
    <w:lvl w:ilvl="0" w:tplc="B41E7FDC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4773EA"/>
    <w:multiLevelType w:val="multilevel"/>
    <w:tmpl w:val="C44A07A4"/>
    <w:lvl w:ilvl="0">
      <w:start w:val="1"/>
      <w:numFmt w:val="decimal"/>
      <w:lvlText w:val="%1."/>
      <w:lvlJc w:val="left"/>
      <w:pPr>
        <w:ind w:left="426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6D73E4"/>
    <w:multiLevelType w:val="multilevel"/>
    <w:tmpl w:val="F556A6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AA0995"/>
    <w:multiLevelType w:val="hybridMultilevel"/>
    <w:tmpl w:val="8D2EA742"/>
    <w:lvl w:ilvl="0" w:tplc="15EAF062">
      <w:start w:val="8"/>
      <w:numFmt w:val="bullet"/>
      <w:lvlText w:val=""/>
      <w:lvlJc w:val="left"/>
      <w:pPr>
        <w:ind w:left="720" w:hanging="360"/>
      </w:pPr>
      <w:rPr>
        <w:rFonts w:ascii="Symbol" w:eastAsia="YuMincho +36p Kana Medium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27127E7"/>
    <w:multiLevelType w:val="hybridMultilevel"/>
    <w:tmpl w:val="74AED3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9E1EE7"/>
    <w:multiLevelType w:val="multilevel"/>
    <w:tmpl w:val="61347112"/>
    <w:lvl w:ilvl="0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8F3632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49E06CE9"/>
    <w:multiLevelType w:val="hybridMultilevel"/>
    <w:tmpl w:val="81A04BC2"/>
    <w:lvl w:ilvl="0" w:tplc="B41E7FDC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7E0E3D"/>
    <w:multiLevelType w:val="hybridMultilevel"/>
    <w:tmpl w:val="70EA38DA"/>
    <w:lvl w:ilvl="0" w:tplc="15EAF062">
      <w:start w:val="8"/>
      <w:numFmt w:val="bullet"/>
      <w:lvlText w:val=""/>
      <w:lvlJc w:val="left"/>
      <w:pPr>
        <w:ind w:left="720" w:hanging="360"/>
      </w:pPr>
      <w:rPr>
        <w:rFonts w:ascii="Symbol" w:eastAsia="YuMincho +36p Kana Medium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461065"/>
    <w:multiLevelType w:val="hybridMultilevel"/>
    <w:tmpl w:val="288A874C"/>
    <w:lvl w:ilvl="0" w:tplc="15EAF062">
      <w:start w:val="8"/>
      <w:numFmt w:val="bullet"/>
      <w:lvlText w:val=""/>
      <w:lvlJc w:val="left"/>
      <w:pPr>
        <w:ind w:left="720" w:hanging="360"/>
      </w:pPr>
      <w:rPr>
        <w:rFonts w:ascii="Symbol" w:eastAsia="YuMincho +36p Kana Medium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7D14AF"/>
    <w:multiLevelType w:val="multilevel"/>
    <w:tmpl w:val="7990E9C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1" w15:restartNumberingAfterBreak="0">
    <w:nsid w:val="601F48A6"/>
    <w:multiLevelType w:val="multilevel"/>
    <w:tmpl w:val="8EEA4EC2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657D2E01"/>
    <w:multiLevelType w:val="hybridMultilevel"/>
    <w:tmpl w:val="57802338"/>
    <w:lvl w:ilvl="0" w:tplc="61EC3324">
      <w:numFmt w:val="bullet"/>
      <w:lvlText w:val=""/>
      <w:lvlJc w:val="left"/>
      <w:pPr>
        <w:ind w:left="720" w:hanging="360"/>
      </w:pPr>
      <w:rPr>
        <w:rFonts w:ascii="Symbol" w:eastAsia="YuMincho +36p Kana Medium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9D6A3B"/>
    <w:multiLevelType w:val="hybridMultilevel"/>
    <w:tmpl w:val="826836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FA4FAA"/>
    <w:multiLevelType w:val="hybridMultilevel"/>
    <w:tmpl w:val="C756E6EC"/>
    <w:lvl w:ilvl="0" w:tplc="61EC3324">
      <w:numFmt w:val="bullet"/>
      <w:lvlText w:val=""/>
      <w:lvlJc w:val="left"/>
      <w:pPr>
        <w:ind w:left="720" w:hanging="360"/>
      </w:pPr>
      <w:rPr>
        <w:rFonts w:ascii="Symbol" w:eastAsia="YuMincho +36p Kana Medium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3E765F"/>
    <w:multiLevelType w:val="hybridMultilevel"/>
    <w:tmpl w:val="272C2A04"/>
    <w:lvl w:ilvl="0" w:tplc="BFC6A0D8">
      <w:numFmt w:val="bullet"/>
      <w:lvlText w:val=""/>
      <w:lvlJc w:val="left"/>
      <w:pPr>
        <w:ind w:left="720" w:hanging="360"/>
      </w:pPr>
      <w:rPr>
        <w:rFonts w:ascii="Symbol" w:eastAsia="YuMincho +36p Kana Medium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7"/>
  </w:num>
  <w:num w:numId="3">
    <w:abstractNumId w:val="20"/>
  </w:num>
  <w:num w:numId="4">
    <w:abstractNumId w:val="11"/>
  </w:num>
  <w:num w:numId="5">
    <w:abstractNumId w:val="13"/>
  </w:num>
  <w:num w:numId="6">
    <w:abstractNumId w:val="25"/>
  </w:num>
  <w:num w:numId="7">
    <w:abstractNumId w:val="0"/>
  </w:num>
  <w:num w:numId="8">
    <w:abstractNumId w:val="1"/>
  </w:num>
  <w:num w:numId="9">
    <w:abstractNumId w:val="2"/>
  </w:num>
  <w:num w:numId="10">
    <w:abstractNumId w:val="3"/>
  </w:num>
  <w:num w:numId="11">
    <w:abstractNumId w:val="8"/>
  </w:num>
  <w:num w:numId="12">
    <w:abstractNumId w:val="4"/>
  </w:num>
  <w:num w:numId="13">
    <w:abstractNumId w:val="5"/>
  </w:num>
  <w:num w:numId="14">
    <w:abstractNumId w:val="6"/>
  </w:num>
  <w:num w:numId="15">
    <w:abstractNumId w:val="7"/>
  </w:num>
  <w:num w:numId="16">
    <w:abstractNumId w:val="9"/>
  </w:num>
  <w:num w:numId="17">
    <w:abstractNumId w:val="9"/>
  </w:num>
  <w:num w:numId="18">
    <w:abstractNumId w:val="18"/>
  </w:num>
  <w:num w:numId="19">
    <w:abstractNumId w:val="24"/>
  </w:num>
  <w:num w:numId="20">
    <w:abstractNumId w:val="18"/>
    <w:lvlOverride w:ilvl="0">
      <w:startOverride w:val="1"/>
    </w:lvlOverride>
  </w:num>
  <w:num w:numId="21">
    <w:abstractNumId w:val="22"/>
  </w:num>
  <w:num w:numId="22">
    <w:abstractNumId w:val="16"/>
  </w:num>
  <w:num w:numId="23">
    <w:abstractNumId w:val="18"/>
    <w:lvlOverride w:ilvl="0">
      <w:startOverride w:val="1"/>
    </w:lvlOverride>
  </w:num>
  <w:num w:numId="24">
    <w:abstractNumId w:val="18"/>
    <w:lvlOverride w:ilvl="0">
      <w:startOverride w:val="1"/>
    </w:lvlOverride>
  </w:num>
  <w:num w:numId="25">
    <w:abstractNumId w:val="21"/>
  </w:num>
  <w:num w:numId="26">
    <w:abstractNumId w:val="26"/>
  </w:num>
  <w:num w:numId="27">
    <w:abstractNumId w:val="12"/>
  </w:num>
  <w:num w:numId="28">
    <w:abstractNumId w:val="28"/>
  </w:num>
  <w:num w:numId="29">
    <w:abstractNumId w:val="29"/>
  </w:num>
  <w:num w:numId="30">
    <w:abstractNumId w:val="14"/>
  </w:num>
  <w:num w:numId="31">
    <w:abstractNumId w:val="23"/>
  </w:num>
  <w:num w:numId="32">
    <w:abstractNumId w:val="19"/>
  </w:num>
  <w:num w:numId="33">
    <w:abstractNumId w:val="30"/>
  </w:num>
  <w:num w:numId="34">
    <w:abstractNumId w:val="15"/>
  </w:num>
  <w:num w:numId="35">
    <w:abstractNumId w:val="35"/>
  </w:num>
  <w:num w:numId="36">
    <w:abstractNumId w:val="32"/>
  </w:num>
  <w:num w:numId="37">
    <w:abstractNumId w:val="33"/>
  </w:num>
  <w:num w:numId="38">
    <w:abstractNumId w:val="34"/>
  </w:num>
  <w:num w:numId="39">
    <w:abstractNumId w:val="17"/>
  </w:num>
  <w:num w:numId="40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activeWritingStyle w:appName="MSWord" w:lang="en-AU" w:vendorID="64" w:dllVersion="4096" w:nlCheck="1" w:checkStyle="0"/>
  <w:activeWritingStyle w:appName="MSWord" w:lang="en-US" w:vendorID="64" w:dllVersion="4096" w:nlCheck="1" w:checkStyle="0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9C0"/>
    <w:rsid w:val="00007BFD"/>
    <w:rsid w:val="000177AB"/>
    <w:rsid w:val="00020277"/>
    <w:rsid w:val="00027712"/>
    <w:rsid w:val="00027A4E"/>
    <w:rsid w:val="00027D95"/>
    <w:rsid w:val="0003196C"/>
    <w:rsid w:val="00032124"/>
    <w:rsid w:val="0003730A"/>
    <w:rsid w:val="0004098E"/>
    <w:rsid w:val="00041C1E"/>
    <w:rsid w:val="000428B2"/>
    <w:rsid w:val="000566A9"/>
    <w:rsid w:val="00060865"/>
    <w:rsid w:val="00067E68"/>
    <w:rsid w:val="000702AA"/>
    <w:rsid w:val="00071227"/>
    <w:rsid w:val="000720EB"/>
    <w:rsid w:val="00073EC5"/>
    <w:rsid w:val="000863B4"/>
    <w:rsid w:val="00092F4B"/>
    <w:rsid w:val="000939C7"/>
    <w:rsid w:val="00097B7F"/>
    <w:rsid w:val="000A0308"/>
    <w:rsid w:val="000A09B4"/>
    <w:rsid w:val="000A590B"/>
    <w:rsid w:val="000A5ACF"/>
    <w:rsid w:val="000B2E96"/>
    <w:rsid w:val="000B404E"/>
    <w:rsid w:val="000B6C1A"/>
    <w:rsid w:val="000C3E2E"/>
    <w:rsid w:val="000C63E2"/>
    <w:rsid w:val="000D2A7B"/>
    <w:rsid w:val="000D2F1C"/>
    <w:rsid w:val="000D7461"/>
    <w:rsid w:val="000D7968"/>
    <w:rsid w:val="000E0F9D"/>
    <w:rsid w:val="000E4EEA"/>
    <w:rsid w:val="000E5798"/>
    <w:rsid w:val="000F5FD1"/>
    <w:rsid w:val="000F6D70"/>
    <w:rsid w:val="001032D0"/>
    <w:rsid w:val="001040DD"/>
    <w:rsid w:val="001108EE"/>
    <w:rsid w:val="00111CA5"/>
    <w:rsid w:val="00112CE1"/>
    <w:rsid w:val="00113DE3"/>
    <w:rsid w:val="00120E31"/>
    <w:rsid w:val="001223BC"/>
    <w:rsid w:val="0012578B"/>
    <w:rsid w:val="0013046D"/>
    <w:rsid w:val="00131AFC"/>
    <w:rsid w:val="001343AA"/>
    <w:rsid w:val="001472FB"/>
    <w:rsid w:val="00150BFD"/>
    <w:rsid w:val="00152163"/>
    <w:rsid w:val="00153333"/>
    <w:rsid w:val="00154394"/>
    <w:rsid w:val="00161635"/>
    <w:rsid w:val="00161DFF"/>
    <w:rsid w:val="00164EE8"/>
    <w:rsid w:val="00166F12"/>
    <w:rsid w:val="00167BF8"/>
    <w:rsid w:val="00170521"/>
    <w:rsid w:val="001804E6"/>
    <w:rsid w:val="00185FD1"/>
    <w:rsid w:val="0019256C"/>
    <w:rsid w:val="001941B4"/>
    <w:rsid w:val="00195F23"/>
    <w:rsid w:val="00196469"/>
    <w:rsid w:val="00197F6B"/>
    <w:rsid w:val="001A1B48"/>
    <w:rsid w:val="001A1FE7"/>
    <w:rsid w:val="001A3759"/>
    <w:rsid w:val="001A377A"/>
    <w:rsid w:val="001A5207"/>
    <w:rsid w:val="001A5971"/>
    <w:rsid w:val="001B2B61"/>
    <w:rsid w:val="001B72F9"/>
    <w:rsid w:val="001C09D7"/>
    <w:rsid w:val="001C192D"/>
    <w:rsid w:val="001C40E3"/>
    <w:rsid w:val="001D60D2"/>
    <w:rsid w:val="001D6393"/>
    <w:rsid w:val="001E3517"/>
    <w:rsid w:val="001F1181"/>
    <w:rsid w:val="001F3AF5"/>
    <w:rsid w:val="00202273"/>
    <w:rsid w:val="00204083"/>
    <w:rsid w:val="00210644"/>
    <w:rsid w:val="002123FB"/>
    <w:rsid w:val="00217D35"/>
    <w:rsid w:val="00220B85"/>
    <w:rsid w:val="002327BE"/>
    <w:rsid w:val="00232F9C"/>
    <w:rsid w:val="00235338"/>
    <w:rsid w:val="00240437"/>
    <w:rsid w:val="00241A89"/>
    <w:rsid w:val="00242A38"/>
    <w:rsid w:val="00246759"/>
    <w:rsid w:val="002541BE"/>
    <w:rsid w:val="00254F18"/>
    <w:rsid w:val="002622CA"/>
    <w:rsid w:val="00262DAB"/>
    <w:rsid w:val="00263512"/>
    <w:rsid w:val="002711AA"/>
    <w:rsid w:val="00271DFC"/>
    <w:rsid w:val="00275CCE"/>
    <w:rsid w:val="00277425"/>
    <w:rsid w:val="002775D9"/>
    <w:rsid w:val="00277DC9"/>
    <w:rsid w:val="0028256A"/>
    <w:rsid w:val="00285570"/>
    <w:rsid w:val="002865D9"/>
    <w:rsid w:val="00286C29"/>
    <w:rsid w:val="002919FC"/>
    <w:rsid w:val="00292084"/>
    <w:rsid w:val="002955B9"/>
    <w:rsid w:val="00296EE5"/>
    <w:rsid w:val="002A27C7"/>
    <w:rsid w:val="002A6CF9"/>
    <w:rsid w:val="002B0AE4"/>
    <w:rsid w:val="002B2946"/>
    <w:rsid w:val="002B5A02"/>
    <w:rsid w:val="002B7A76"/>
    <w:rsid w:val="002C0086"/>
    <w:rsid w:val="002C03F9"/>
    <w:rsid w:val="002C1D91"/>
    <w:rsid w:val="002C2689"/>
    <w:rsid w:val="002C70CF"/>
    <w:rsid w:val="002C7C94"/>
    <w:rsid w:val="002D4135"/>
    <w:rsid w:val="002D43FE"/>
    <w:rsid w:val="002D4B4A"/>
    <w:rsid w:val="002D5BB3"/>
    <w:rsid w:val="002E455B"/>
    <w:rsid w:val="002E533B"/>
    <w:rsid w:val="002E747B"/>
    <w:rsid w:val="00300706"/>
    <w:rsid w:val="003012B9"/>
    <w:rsid w:val="003054D7"/>
    <w:rsid w:val="003112F3"/>
    <w:rsid w:val="00314F03"/>
    <w:rsid w:val="0031565B"/>
    <w:rsid w:val="00317562"/>
    <w:rsid w:val="00326A01"/>
    <w:rsid w:val="003301AF"/>
    <w:rsid w:val="003309C7"/>
    <w:rsid w:val="00332932"/>
    <w:rsid w:val="00333713"/>
    <w:rsid w:val="00335D3F"/>
    <w:rsid w:val="003366AF"/>
    <w:rsid w:val="003450F1"/>
    <w:rsid w:val="00345337"/>
    <w:rsid w:val="00346275"/>
    <w:rsid w:val="00346966"/>
    <w:rsid w:val="0035354B"/>
    <w:rsid w:val="00354446"/>
    <w:rsid w:val="00357ECA"/>
    <w:rsid w:val="00357F16"/>
    <w:rsid w:val="00366B80"/>
    <w:rsid w:val="00373C61"/>
    <w:rsid w:val="00375A23"/>
    <w:rsid w:val="00381944"/>
    <w:rsid w:val="0039232E"/>
    <w:rsid w:val="003A22D8"/>
    <w:rsid w:val="003A400E"/>
    <w:rsid w:val="003A654B"/>
    <w:rsid w:val="003B075A"/>
    <w:rsid w:val="003B0B29"/>
    <w:rsid w:val="003B359F"/>
    <w:rsid w:val="003B7037"/>
    <w:rsid w:val="003D1493"/>
    <w:rsid w:val="003D5C2C"/>
    <w:rsid w:val="003E0094"/>
    <w:rsid w:val="003E0CAE"/>
    <w:rsid w:val="003E196D"/>
    <w:rsid w:val="003E7311"/>
    <w:rsid w:val="003F07B4"/>
    <w:rsid w:val="003F1BE8"/>
    <w:rsid w:val="003F1C0A"/>
    <w:rsid w:val="003F2E06"/>
    <w:rsid w:val="003F59EC"/>
    <w:rsid w:val="003F687D"/>
    <w:rsid w:val="004048DA"/>
    <w:rsid w:val="00405913"/>
    <w:rsid w:val="00410033"/>
    <w:rsid w:val="0041074F"/>
    <w:rsid w:val="00412B14"/>
    <w:rsid w:val="00421D10"/>
    <w:rsid w:val="0042463D"/>
    <w:rsid w:val="00425FDC"/>
    <w:rsid w:val="00426EF1"/>
    <w:rsid w:val="004328AB"/>
    <w:rsid w:val="00433D2B"/>
    <w:rsid w:val="00433D84"/>
    <w:rsid w:val="00437303"/>
    <w:rsid w:val="0044006F"/>
    <w:rsid w:val="00440620"/>
    <w:rsid w:val="0044150C"/>
    <w:rsid w:val="00441FF8"/>
    <w:rsid w:val="00446D28"/>
    <w:rsid w:val="00455139"/>
    <w:rsid w:val="0045689E"/>
    <w:rsid w:val="004577E5"/>
    <w:rsid w:val="004617A3"/>
    <w:rsid w:val="004617E3"/>
    <w:rsid w:val="00462965"/>
    <w:rsid w:val="00465409"/>
    <w:rsid w:val="00465980"/>
    <w:rsid w:val="0047623B"/>
    <w:rsid w:val="00477914"/>
    <w:rsid w:val="00482EFA"/>
    <w:rsid w:val="00485BC8"/>
    <w:rsid w:val="004878B8"/>
    <w:rsid w:val="004A02E2"/>
    <w:rsid w:val="004A3969"/>
    <w:rsid w:val="004A6CAC"/>
    <w:rsid w:val="004B2F12"/>
    <w:rsid w:val="004C09B7"/>
    <w:rsid w:val="004C1B02"/>
    <w:rsid w:val="004C2AEA"/>
    <w:rsid w:val="004C2C03"/>
    <w:rsid w:val="004D0624"/>
    <w:rsid w:val="004D0BA6"/>
    <w:rsid w:val="004D1BC8"/>
    <w:rsid w:val="004D2FAB"/>
    <w:rsid w:val="004D35C9"/>
    <w:rsid w:val="004D6928"/>
    <w:rsid w:val="004E136B"/>
    <w:rsid w:val="004E2423"/>
    <w:rsid w:val="004E29CA"/>
    <w:rsid w:val="004E6531"/>
    <w:rsid w:val="004F46F7"/>
    <w:rsid w:val="004F58FB"/>
    <w:rsid w:val="004F6D0C"/>
    <w:rsid w:val="00503A53"/>
    <w:rsid w:val="00506040"/>
    <w:rsid w:val="005166BC"/>
    <w:rsid w:val="00525CC9"/>
    <w:rsid w:val="0052785E"/>
    <w:rsid w:val="005322CB"/>
    <w:rsid w:val="005346FB"/>
    <w:rsid w:val="00534FC1"/>
    <w:rsid w:val="00537403"/>
    <w:rsid w:val="00542821"/>
    <w:rsid w:val="00544BA5"/>
    <w:rsid w:val="00545594"/>
    <w:rsid w:val="00556704"/>
    <w:rsid w:val="00560D9B"/>
    <w:rsid w:val="00560DD6"/>
    <w:rsid w:val="00564D1A"/>
    <w:rsid w:val="00575EDA"/>
    <w:rsid w:val="00577EF5"/>
    <w:rsid w:val="00583AAF"/>
    <w:rsid w:val="00586281"/>
    <w:rsid w:val="005867D9"/>
    <w:rsid w:val="005869E2"/>
    <w:rsid w:val="00586B4E"/>
    <w:rsid w:val="00586C0B"/>
    <w:rsid w:val="00596554"/>
    <w:rsid w:val="00596F3C"/>
    <w:rsid w:val="005A3096"/>
    <w:rsid w:val="005A5179"/>
    <w:rsid w:val="005A5186"/>
    <w:rsid w:val="005A69E3"/>
    <w:rsid w:val="005B253B"/>
    <w:rsid w:val="005B31E1"/>
    <w:rsid w:val="005B7D97"/>
    <w:rsid w:val="005C29A8"/>
    <w:rsid w:val="005C3356"/>
    <w:rsid w:val="005C4D94"/>
    <w:rsid w:val="005C62FE"/>
    <w:rsid w:val="005D115A"/>
    <w:rsid w:val="005D464F"/>
    <w:rsid w:val="005E1976"/>
    <w:rsid w:val="005E2751"/>
    <w:rsid w:val="005E50CA"/>
    <w:rsid w:val="005E79B3"/>
    <w:rsid w:val="005F7434"/>
    <w:rsid w:val="00601C4B"/>
    <w:rsid w:val="00602334"/>
    <w:rsid w:val="006068BC"/>
    <w:rsid w:val="006113DF"/>
    <w:rsid w:val="00613456"/>
    <w:rsid w:val="00613699"/>
    <w:rsid w:val="00621A73"/>
    <w:rsid w:val="00621F27"/>
    <w:rsid w:val="00624A12"/>
    <w:rsid w:val="006277AE"/>
    <w:rsid w:val="006307B6"/>
    <w:rsid w:val="00631F8D"/>
    <w:rsid w:val="0063561E"/>
    <w:rsid w:val="00643150"/>
    <w:rsid w:val="00650384"/>
    <w:rsid w:val="006521A7"/>
    <w:rsid w:val="00656BBD"/>
    <w:rsid w:val="0066126F"/>
    <w:rsid w:val="006614B9"/>
    <w:rsid w:val="00661E27"/>
    <w:rsid w:val="00661FDC"/>
    <w:rsid w:val="00663E5C"/>
    <w:rsid w:val="0066688B"/>
    <w:rsid w:val="006677E7"/>
    <w:rsid w:val="006706A8"/>
    <w:rsid w:val="00671C8A"/>
    <w:rsid w:val="006738F7"/>
    <w:rsid w:val="00674817"/>
    <w:rsid w:val="006816D3"/>
    <w:rsid w:val="00684EE8"/>
    <w:rsid w:val="00687EB8"/>
    <w:rsid w:val="00695317"/>
    <w:rsid w:val="00696535"/>
    <w:rsid w:val="00697181"/>
    <w:rsid w:val="00697C45"/>
    <w:rsid w:val="006A0BA1"/>
    <w:rsid w:val="006A7ED6"/>
    <w:rsid w:val="006B03ED"/>
    <w:rsid w:val="006B1C66"/>
    <w:rsid w:val="006B4666"/>
    <w:rsid w:val="006B5BC3"/>
    <w:rsid w:val="006C1F65"/>
    <w:rsid w:val="006C625E"/>
    <w:rsid w:val="006D539A"/>
    <w:rsid w:val="006D6BA9"/>
    <w:rsid w:val="006D704C"/>
    <w:rsid w:val="006E156E"/>
    <w:rsid w:val="006E168D"/>
    <w:rsid w:val="006E31DF"/>
    <w:rsid w:val="006E3CA7"/>
    <w:rsid w:val="006E59C5"/>
    <w:rsid w:val="006E7241"/>
    <w:rsid w:val="006F40AA"/>
    <w:rsid w:val="006F735F"/>
    <w:rsid w:val="006F7FE9"/>
    <w:rsid w:val="007011C5"/>
    <w:rsid w:val="00701C0F"/>
    <w:rsid w:val="00705B46"/>
    <w:rsid w:val="0071642C"/>
    <w:rsid w:val="00717932"/>
    <w:rsid w:val="00717B5A"/>
    <w:rsid w:val="00717C5F"/>
    <w:rsid w:val="00717CEB"/>
    <w:rsid w:val="00725314"/>
    <w:rsid w:val="00726F07"/>
    <w:rsid w:val="00727714"/>
    <w:rsid w:val="007322AC"/>
    <w:rsid w:val="007344EB"/>
    <w:rsid w:val="007374C9"/>
    <w:rsid w:val="0073769E"/>
    <w:rsid w:val="007376FA"/>
    <w:rsid w:val="0074061F"/>
    <w:rsid w:val="00743451"/>
    <w:rsid w:val="00746BC9"/>
    <w:rsid w:val="00747B4F"/>
    <w:rsid w:val="007507AF"/>
    <w:rsid w:val="00755BE2"/>
    <w:rsid w:val="0076389A"/>
    <w:rsid w:val="00765438"/>
    <w:rsid w:val="0076738F"/>
    <w:rsid w:val="00771406"/>
    <w:rsid w:val="007715C4"/>
    <w:rsid w:val="00771AF5"/>
    <w:rsid w:val="00773CDA"/>
    <w:rsid w:val="00775476"/>
    <w:rsid w:val="00777DAA"/>
    <w:rsid w:val="00780E21"/>
    <w:rsid w:val="00782C32"/>
    <w:rsid w:val="00782EF4"/>
    <w:rsid w:val="00785119"/>
    <w:rsid w:val="00786C7C"/>
    <w:rsid w:val="007910F9"/>
    <w:rsid w:val="00791727"/>
    <w:rsid w:val="00792506"/>
    <w:rsid w:val="00794874"/>
    <w:rsid w:val="007976D5"/>
    <w:rsid w:val="007A5BA8"/>
    <w:rsid w:val="007B108C"/>
    <w:rsid w:val="007B2CA6"/>
    <w:rsid w:val="007B6671"/>
    <w:rsid w:val="007C06DA"/>
    <w:rsid w:val="007C66B3"/>
    <w:rsid w:val="007C7DE6"/>
    <w:rsid w:val="007D0D45"/>
    <w:rsid w:val="007E1774"/>
    <w:rsid w:val="007E1862"/>
    <w:rsid w:val="007F011D"/>
    <w:rsid w:val="007F54B5"/>
    <w:rsid w:val="007F73B6"/>
    <w:rsid w:val="007F74FC"/>
    <w:rsid w:val="00800420"/>
    <w:rsid w:val="008028ED"/>
    <w:rsid w:val="008054DE"/>
    <w:rsid w:val="00806C2C"/>
    <w:rsid w:val="008100BA"/>
    <w:rsid w:val="00812478"/>
    <w:rsid w:val="008125A2"/>
    <w:rsid w:val="00815471"/>
    <w:rsid w:val="00817868"/>
    <w:rsid w:val="008179E9"/>
    <w:rsid w:val="00817A76"/>
    <w:rsid w:val="008202FC"/>
    <w:rsid w:val="00821CB9"/>
    <w:rsid w:val="00823180"/>
    <w:rsid w:val="00824A79"/>
    <w:rsid w:val="008270AA"/>
    <w:rsid w:val="00827C3E"/>
    <w:rsid w:val="00841336"/>
    <w:rsid w:val="008430B2"/>
    <w:rsid w:val="00843DAB"/>
    <w:rsid w:val="00851811"/>
    <w:rsid w:val="008552DD"/>
    <w:rsid w:val="008576F2"/>
    <w:rsid w:val="00860DBB"/>
    <w:rsid w:val="0086350A"/>
    <w:rsid w:val="00863F65"/>
    <w:rsid w:val="0086466F"/>
    <w:rsid w:val="00864DF5"/>
    <w:rsid w:val="0086732E"/>
    <w:rsid w:val="00867737"/>
    <w:rsid w:val="00871C28"/>
    <w:rsid w:val="0087354D"/>
    <w:rsid w:val="0087460A"/>
    <w:rsid w:val="00886940"/>
    <w:rsid w:val="008869B1"/>
    <w:rsid w:val="0088780D"/>
    <w:rsid w:val="00890F10"/>
    <w:rsid w:val="008915CA"/>
    <w:rsid w:val="00894694"/>
    <w:rsid w:val="008955E9"/>
    <w:rsid w:val="008A2534"/>
    <w:rsid w:val="008A3159"/>
    <w:rsid w:val="008A4770"/>
    <w:rsid w:val="008A7E51"/>
    <w:rsid w:val="008B5803"/>
    <w:rsid w:val="008B5FA3"/>
    <w:rsid w:val="008B61F7"/>
    <w:rsid w:val="008B76AA"/>
    <w:rsid w:val="008B7D49"/>
    <w:rsid w:val="008C067B"/>
    <w:rsid w:val="008C1ADA"/>
    <w:rsid w:val="008C4532"/>
    <w:rsid w:val="008C45B2"/>
    <w:rsid w:val="008D23D4"/>
    <w:rsid w:val="008D2CD3"/>
    <w:rsid w:val="008D33BB"/>
    <w:rsid w:val="008D3E06"/>
    <w:rsid w:val="008D3F60"/>
    <w:rsid w:val="008E4A21"/>
    <w:rsid w:val="008E563E"/>
    <w:rsid w:val="008E638E"/>
    <w:rsid w:val="008F03A2"/>
    <w:rsid w:val="008F0C34"/>
    <w:rsid w:val="008F1A2E"/>
    <w:rsid w:val="008F2FF3"/>
    <w:rsid w:val="008F5E8F"/>
    <w:rsid w:val="00900075"/>
    <w:rsid w:val="00902403"/>
    <w:rsid w:val="009173B4"/>
    <w:rsid w:val="00921F84"/>
    <w:rsid w:val="0092305D"/>
    <w:rsid w:val="00924D7A"/>
    <w:rsid w:val="00935807"/>
    <w:rsid w:val="009504A1"/>
    <w:rsid w:val="00951F51"/>
    <w:rsid w:val="00954776"/>
    <w:rsid w:val="00954C08"/>
    <w:rsid w:val="009557DE"/>
    <w:rsid w:val="00956D23"/>
    <w:rsid w:val="00957CDB"/>
    <w:rsid w:val="00965816"/>
    <w:rsid w:val="00966D5F"/>
    <w:rsid w:val="00967EB4"/>
    <w:rsid w:val="00967FF4"/>
    <w:rsid w:val="0097516B"/>
    <w:rsid w:val="00980F89"/>
    <w:rsid w:val="009844F9"/>
    <w:rsid w:val="00985958"/>
    <w:rsid w:val="0099252E"/>
    <w:rsid w:val="00992B76"/>
    <w:rsid w:val="009978FC"/>
    <w:rsid w:val="009B54EA"/>
    <w:rsid w:val="009B5D54"/>
    <w:rsid w:val="009B7F35"/>
    <w:rsid w:val="009C09F9"/>
    <w:rsid w:val="009C2329"/>
    <w:rsid w:val="009C5374"/>
    <w:rsid w:val="009C6A55"/>
    <w:rsid w:val="009D0251"/>
    <w:rsid w:val="009D41A1"/>
    <w:rsid w:val="009E0F7A"/>
    <w:rsid w:val="009E2845"/>
    <w:rsid w:val="009E38D2"/>
    <w:rsid w:val="009E3A22"/>
    <w:rsid w:val="009E5FB0"/>
    <w:rsid w:val="009F2425"/>
    <w:rsid w:val="009F2AED"/>
    <w:rsid w:val="009F39C8"/>
    <w:rsid w:val="009F77EF"/>
    <w:rsid w:val="009F79D1"/>
    <w:rsid w:val="00A02344"/>
    <w:rsid w:val="00A0360F"/>
    <w:rsid w:val="00A03ED1"/>
    <w:rsid w:val="00A04A2A"/>
    <w:rsid w:val="00A10375"/>
    <w:rsid w:val="00A11738"/>
    <w:rsid w:val="00A11A22"/>
    <w:rsid w:val="00A2324E"/>
    <w:rsid w:val="00A237A0"/>
    <w:rsid w:val="00A23CDE"/>
    <w:rsid w:val="00A2608A"/>
    <w:rsid w:val="00A31830"/>
    <w:rsid w:val="00A31EB3"/>
    <w:rsid w:val="00A31FC1"/>
    <w:rsid w:val="00A35485"/>
    <w:rsid w:val="00A355D2"/>
    <w:rsid w:val="00A35DB9"/>
    <w:rsid w:val="00A50B51"/>
    <w:rsid w:val="00A511CA"/>
    <w:rsid w:val="00A51C0C"/>
    <w:rsid w:val="00A5647A"/>
    <w:rsid w:val="00A57C05"/>
    <w:rsid w:val="00A57EBD"/>
    <w:rsid w:val="00A65C8A"/>
    <w:rsid w:val="00A65CAB"/>
    <w:rsid w:val="00A728B3"/>
    <w:rsid w:val="00A73AE1"/>
    <w:rsid w:val="00A76702"/>
    <w:rsid w:val="00A8105A"/>
    <w:rsid w:val="00A828AB"/>
    <w:rsid w:val="00A85C33"/>
    <w:rsid w:val="00A878A7"/>
    <w:rsid w:val="00A901B6"/>
    <w:rsid w:val="00A947D1"/>
    <w:rsid w:val="00AA0882"/>
    <w:rsid w:val="00AA71BD"/>
    <w:rsid w:val="00AA7CB6"/>
    <w:rsid w:val="00AA7DAF"/>
    <w:rsid w:val="00AB1840"/>
    <w:rsid w:val="00AB344A"/>
    <w:rsid w:val="00AB7F81"/>
    <w:rsid w:val="00AC192A"/>
    <w:rsid w:val="00AC2E3C"/>
    <w:rsid w:val="00AC4CC9"/>
    <w:rsid w:val="00AC4F4B"/>
    <w:rsid w:val="00AC59A6"/>
    <w:rsid w:val="00AD0310"/>
    <w:rsid w:val="00AD1FD9"/>
    <w:rsid w:val="00AD3D82"/>
    <w:rsid w:val="00AE4950"/>
    <w:rsid w:val="00AE4DAD"/>
    <w:rsid w:val="00AE64E1"/>
    <w:rsid w:val="00AE6CB3"/>
    <w:rsid w:val="00AF2884"/>
    <w:rsid w:val="00AF3800"/>
    <w:rsid w:val="00AF578D"/>
    <w:rsid w:val="00AF62D1"/>
    <w:rsid w:val="00AF7285"/>
    <w:rsid w:val="00B0002A"/>
    <w:rsid w:val="00B028A5"/>
    <w:rsid w:val="00B06D5D"/>
    <w:rsid w:val="00B142FE"/>
    <w:rsid w:val="00B160FA"/>
    <w:rsid w:val="00B16CB7"/>
    <w:rsid w:val="00B214C7"/>
    <w:rsid w:val="00B236C7"/>
    <w:rsid w:val="00B259DE"/>
    <w:rsid w:val="00B300C9"/>
    <w:rsid w:val="00B36289"/>
    <w:rsid w:val="00B36BF0"/>
    <w:rsid w:val="00B477FE"/>
    <w:rsid w:val="00B50C09"/>
    <w:rsid w:val="00B520D4"/>
    <w:rsid w:val="00B53174"/>
    <w:rsid w:val="00B70482"/>
    <w:rsid w:val="00B70F65"/>
    <w:rsid w:val="00B717D0"/>
    <w:rsid w:val="00B7699A"/>
    <w:rsid w:val="00B83348"/>
    <w:rsid w:val="00B83E17"/>
    <w:rsid w:val="00B9126B"/>
    <w:rsid w:val="00B93DA3"/>
    <w:rsid w:val="00B94CFB"/>
    <w:rsid w:val="00BA1233"/>
    <w:rsid w:val="00BA161C"/>
    <w:rsid w:val="00BA70BA"/>
    <w:rsid w:val="00BB23FB"/>
    <w:rsid w:val="00BB6FFB"/>
    <w:rsid w:val="00BC1809"/>
    <w:rsid w:val="00BC1A2D"/>
    <w:rsid w:val="00BC2BE5"/>
    <w:rsid w:val="00BC693F"/>
    <w:rsid w:val="00BD0162"/>
    <w:rsid w:val="00BD0499"/>
    <w:rsid w:val="00BD1487"/>
    <w:rsid w:val="00BD4F83"/>
    <w:rsid w:val="00BD608B"/>
    <w:rsid w:val="00BD7B8B"/>
    <w:rsid w:val="00BE0400"/>
    <w:rsid w:val="00BE1039"/>
    <w:rsid w:val="00BE13DA"/>
    <w:rsid w:val="00BE26FD"/>
    <w:rsid w:val="00BE6305"/>
    <w:rsid w:val="00BE643C"/>
    <w:rsid w:val="00BE6D07"/>
    <w:rsid w:val="00BF01CF"/>
    <w:rsid w:val="00BF086A"/>
    <w:rsid w:val="00BF138B"/>
    <w:rsid w:val="00BF199F"/>
    <w:rsid w:val="00BF7AD5"/>
    <w:rsid w:val="00C02599"/>
    <w:rsid w:val="00C029D7"/>
    <w:rsid w:val="00C02D5C"/>
    <w:rsid w:val="00C0778E"/>
    <w:rsid w:val="00C208E2"/>
    <w:rsid w:val="00C2130B"/>
    <w:rsid w:val="00C2201B"/>
    <w:rsid w:val="00C24E81"/>
    <w:rsid w:val="00C276B4"/>
    <w:rsid w:val="00C30DB6"/>
    <w:rsid w:val="00C32183"/>
    <w:rsid w:val="00C33D71"/>
    <w:rsid w:val="00C34B04"/>
    <w:rsid w:val="00C37282"/>
    <w:rsid w:val="00C44905"/>
    <w:rsid w:val="00C52AB0"/>
    <w:rsid w:val="00C53F2E"/>
    <w:rsid w:val="00C55EE2"/>
    <w:rsid w:val="00C60ED7"/>
    <w:rsid w:val="00C614A7"/>
    <w:rsid w:val="00C63B17"/>
    <w:rsid w:val="00C66E33"/>
    <w:rsid w:val="00C7037A"/>
    <w:rsid w:val="00C774BF"/>
    <w:rsid w:val="00C812CF"/>
    <w:rsid w:val="00C87034"/>
    <w:rsid w:val="00C932F9"/>
    <w:rsid w:val="00C93539"/>
    <w:rsid w:val="00C93B86"/>
    <w:rsid w:val="00C94650"/>
    <w:rsid w:val="00CA4271"/>
    <w:rsid w:val="00CA44F8"/>
    <w:rsid w:val="00CA7EBF"/>
    <w:rsid w:val="00CB0809"/>
    <w:rsid w:val="00CB2D50"/>
    <w:rsid w:val="00CB37A7"/>
    <w:rsid w:val="00CB51D4"/>
    <w:rsid w:val="00CB58B3"/>
    <w:rsid w:val="00CB735B"/>
    <w:rsid w:val="00CB79C0"/>
    <w:rsid w:val="00CB7C9F"/>
    <w:rsid w:val="00CC0217"/>
    <w:rsid w:val="00CC306F"/>
    <w:rsid w:val="00CC3FE9"/>
    <w:rsid w:val="00CC409F"/>
    <w:rsid w:val="00CC452D"/>
    <w:rsid w:val="00CC4E46"/>
    <w:rsid w:val="00CD04EC"/>
    <w:rsid w:val="00CD3159"/>
    <w:rsid w:val="00CD442E"/>
    <w:rsid w:val="00CD5D7C"/>
    <w:rsid w:val="00CE552A"/>
    <w:rsid w:val="00CE6497"/>
    <w:rsid w:val="00CF6E74"/>
    <w:rsid w:val="00D00035"/>
    <w:rsid w:val="00D01FD2"/>
    <w:rsid w:val="00D0264F"/>
    <w:rsid w:val="00D10FAA"/>
    <w:rsid w:val="00D14F0E"/>
    <w:rsid w:val="00D1577D"/>
    <w:rsid w:val="00D303A8"/>
    <w:rsid w:val="00D34422"/>
    <w:rsid w:val="00D36736"/>
    <w:rsid w:val="00D40AFC"/>
    <w:rsid w:val="00D43D72"/>
    <w:rsid w:val="00D45833"/>
    <w:rsid w:val="00D5703C"/>
    <w:rsid w:val="00D57DDB"/>
    <w:rsid w:val="00D6776A"/>
    <w:rsid w:val="00D76243"/>
    <w:rsid w:val="00D777AE"/>
    <w:rsid w:val="00D81D02"/>
    <w:rsid w:val="00D84092"/>
    <w:rsid w:val="00D85E95"/>
    <w:rsid w:val="00D877C5"/>
    <w:rsid w:val="00D93765"/>
    <w:rsid w:val="00D94EF7"/>
    <w:rsid w:val="00D96179"/>
    <w:rsid w:val="00D977BB"/>
    <w:rsid w:val="00DA2B29"/>
    <w:rsid w:val="00DA346F"/>
    <w:rsid w:val="00DA63BB"/>
    <w:rsid w:val="00DA7F70"/>
    <w:rsid w:val="00DB0CA5"/>
    <w:rsid w:val="00DB16A3"/>
    <w:rsid w:val="00DB1713"/>
    <w:rsid w:val="00DB2FD4"/>
    <w:rsid w:val="00DB3596"/>
    <w:rsid w:val="00DB73DB"/>
    <w:rsid w:val="00DC5ED2"/>
    <w:rsid w:val="00DC63CF"/>
    <w:rsid w:val="00DD2D30"/>
    <w:rsid w:val="00DD2EC4"/>
    <w:rsid w:val="00DD3486"/>
    <w:rsid w:val="00DD6C56"/>
    <w:rsid w:val="00DE20A0"/>
    <w:rsid w:val="00DE2F28"/>
    <w:rsid w:val="00DE3858"/>
    <w:rsid w:val="00DE44E3"/>
    <w:rsid w:val="00DF10D9"/>
    <w:rsid w:val="00DF1751"/>
    <w:rsid w:val="00DF3C73"/>
    <w:rsid w:val="00DF4740"/>
    <w:rsid w:val="00DF769D"/>
    <w:rsid w:val="00E058FE"/>
    <w:rsid w:val="00E07ADC"/>
    <w:rsid w:val="00E13430"/>
    <w:rsid w:val="00E159FA"/>
    <w:rsid w:val="00E21F71"/>
    <w:rsid w:val="00E22EEE"/>
    <w:rsid w:val="00E232A2"/>
    <w:rsid w:val="00E3329A"/>
    <w:rsid w:val="00E3368F"/>
    <w:rsid w:val="00E34185"/>
    <w:rsid w:val="00E34C58"/>
    <w:rsid w:val="00E35C8B"/>
    <w:rsid w:val="00E36D89"/>
    <w:rsid w:val="00E3703C"/>
    <w:rsid w:val="00E378AF"/>
    <w:rsid w:val="00E42E9C"/>
    <w:rsid w:val="00E438EE"/>
    <w:rsid w:val="00E46979"/>
    <w:rsid w:val="00E46DF0"/>
    <w:rsid w:val="00E46F95"/>
    <w:rsid w:val="00E47DAD"/>
    <w:rsid w:val="00E51531"/>
    <w:rsid w:val="00E516CB"/>
    <w:rsid w:val="00E51EF0"/>
    <w:rsid w:val="00E54564"/>
    <w:rsid w:val="00E55AD2"/>
    <w:rsid w:val="00E57EEA"/>
    <w:rsid w:val="00E659B6"/>
    <w:rsid w:val="00E65F74"/>
    <w:rsid w:val="00E749C0"/>
    <w:rsid w:val="00E77804"/>
    <w:rsid w:val="00E85CCA"/>
    <w:rsid w:val="00E87BFF"/>
    <w:rsid w:val="00E9081D"/>
    <w:rsid w:val="00E9152B"/>
    <w:rsid w:val="00E93A05"/>
    <w:rsid w:val="00E940B1"/>
    <w:rsid w:val="00EA41EA"/>
    <w:rsid w:val="00EA563D"/>
    <w:rsid w:val="00EA6EE6"/>
    <w:rsid w:val="00EB0342"/>
    <w:rsid w:val="00EB086E"/>
    <w:rsid w:val="00EB32CA"/>
    <w:rsid w:val="00EB38A5"/>
    <w:rsid w:val="00EB6836"/>
    <w:rsid w:val="00EC17D3"/>
    <w:rsid w:val="00EC4B59"/>
    <w:rsid w:val="00EC4CB3"/>
    <w:rsid w:val="00EC78C7"/>
    <w:rsid w:val="00ED15CD"/>
    <w:rsid w:val="00ED2A67"/>
    <w:rsid w:val="00ED38C8"/>
    <w:rsid w:val="00ED4CA6"/>
    <w:rsid w:val="00ED74CF"/>
    <w:rsid w:val="00ED768B"/>
    <w:rsid w:val="00ED7CAC"/>
    <w:rsid w:val="00EF0195"/>
    <w:rsid w:val="00EF05DA"/>
    <w:rsid w:val="00EF1324"/>
    <w:rsid w:val="00EF1B5F"/>
    <w:rsid w:val="00EF42EC"/>
    <w:rsid w:val="00EF493E"/>
    <w:rsid w:val="00EF5CBA"/>
    <w:rsid w:val="00F0265B"/>
    <w:rsid w:val="00F06514"/>
    <w:rsid w:val="00F113D0"/>
    <w:rsid w:val="00F1148E"/>
    <w:rsid w:val="00F1156E"/>
    <w:rsid w:val="00F14689"/>
    <w:rsid w:val="00F15356"/>
    <w:rsid w:val="00F17A9B"/>
    <w:rsid w:val="00F32FBF"/>
    <w:rsid w:val="00F3374E"/>
    <w:rsid w:val="00F37D44"/>
    <w:rsid w:val="00F4340B"/>
    <w:rsid w:val="00F53171"/>
    <w:rsid w:val="00F5370B"/>
    <w:rsid w:val="00F649C4"/>
    <w:rsid w:val="00F66861"/>
    <w:rsid w:val="00F7062A"/>
    <w:rsid w:val="00F7287A"/>
    <w:rsid w:val="00F75D4E"/>
    <w:rsid w:val="00F7609E"/>
    <w:rsid w:val="00F8050B"/>
    <w:rsid w:val="00F808C0"/>
    <w:rsid w:val="00F81AF1"/>
    <w:rsid w:val="00F84CCF"/>
    <w:rsid w:val="00F93698"/>
    <w:rsid w:val="00FA4135"/>
    <w:rsid w:val="00FA5EE3"/>
    <w:rsid w:val="00FA65AF"/>
    <w:rsid w:val="00FB2F5A"/>
    <w:rsid w:val="00FC0704"/>
    <w:rsid w:val="00FC423C"/>
    <w:rsid w:val="00FD1712"/>
    <w:rsid w:val="00FD2265"/>
    <w:rsid w:val="00FD40FF"/>
    <w:rsid w:val="00FD481A"/>
    <w:rsid w:val="00FD6A46"/>
    <w:rsid w:val="00FE122A"/>
    <w:rsid w:val="00FE37F8"/>
    <w:rsid w:val="00FE3BAF"/>
    <w:rsid w:val="00FF3459"/>
    <w:rsid w:val="00FF3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779FD"/>
  <w14:defaultImageDpi w14:val="32767"/>
  <w15:chartTrackingRefBased/>
  <w15:docId w15:val="{E622CA0F-ACE4-2B4F-9896-3005D4280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B300C9"/>
    <w:pPr>
      <w:spacing w:before="240"/>
      <w:jc w:val="both"/>
    </w:pPr>
    <w:rPr>
      <w:rFonts w:ascii="YuMincho +36p Kana Medium" w:eastAsia="YuMincho +36p Kana Medium" w:hAnsi="YuMincho +36p Kana Medium" w:cs="Arial"/>
      <w:color w:val="000000"/>
      <w:sz w:val="22"/>
      <w:szCs w:val="22"/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423C"/>
    <w:pPr>
      <w:keepLines/>
      <w:numPr>
        <w:numId w:val="40"/>
      </w:numPr>
      <w:spacing w:before="100" w:beforeAutospacing="1" w:after="100" w:afterAutospacing="1"/>
      <w:outlineLvl w:val="0"/>
    </w:pPr>
    <w:rPr>
      <w:rFonts w:ascii="Helvetica Neue Thin" w:eastAsia="Times New Roman" w:hAnsi="Helvetica Neue Thin" w:cs="Times New Roman"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747B4F"/>
    <w:pPr>
      <w:keepNext/>
      <w:numPr>
        <w:ilvl w:val="1"/>
        <w:numId w:val="40"/>
      </w:numPr>
      <w:spacing w:before="360" w:after="120"/>
      <w:ind w:left="431" w:hanging="431"/>
      <w:outlineLvl w:val="1"/>
    </w:pPr>
    <w:rPr>
      <w:rFonts w:ascii="Helvetica Neue Thin" w:hAnsi="Helvetica Neue Thin" w:cs="Times New Roman"/>
      <w:bCs/>
      <w:color w:val="D42115"/>
      <w:sz w:val="30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3F1C0A"/>
    <w:pPr>
      <w:keepNext/>
      <w:numPr>
        <w:ilvl w:val="2"/>
        <w:numId w:val="4"/>
      </w:numPr>
      <w:spacing w:before="360"/>
      <w:outlineLvl w:val="2"/>
    </w:pPr>
    <w:rPr>
      <w:rFonts w:ascii="Helvetica Neue Thin" w:eastAsia="Times New Roman" w:hAnsi="Helvetica Neue Thin" w:cs="Times New Roman"/>
      <w:bCs/>
      <w:color w:val="595959" w:themeColor="text1" w:themeTint="A6"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0624"/>
    <w:pPr>
      <w:keepNext/>
      <w:keepLines/>
      <w:numPr>
        <w:ilvl w:val="3"/>
        <w:numId w:val="4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0624"/>
    <w:pPr>
      <w:keepNext/>
      <w:keepLines/>
      <w:numPr>
        <w:ilvl w:val="4"/>
        <w:numId w:val="4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0624"/>
    <w:pPr>
      <w:keepNext/>
      <w:keepLines/>
      <w:numPr>
        <w:ilvl w:val="5"/>
        <w:numId w:val="4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0624"/>
    <w:pPr>
      <w:keepNext/>
      <w:keepLines/>
      <w:numPr>
        <w:ilvl w:val="6"/>
        <w:numId w:val="4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0624"/>
    <w:pPr>
      <w:keepNext/>
      <w:keepLines/>
      <w:numPr>
        <w:ilvl w:val="7"/>
        <w:numId w:val="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0624"/>
    <w:pPr>
      <w:keepNext/>
      <w:keepLines/>
      <w:numPr>
        <w:ilvl w:val="8"/>
        <w:numId w:val="4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423C"/>
    <w:rPr>
      <w:rFonts w:ascii="Helvetica Neue Thin" w:eastAsia="Times New Roman" w:hAnsi="Helvetica Neue Thin" w:cs="Times New Roman"/>
      <w:bCs/>
      <w:color w:val="000000"/>
      <w:kern w:val="36"/>
      <w:sz w:val="48"/>
      <w:szCs w:val="48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747B4F"/>
    <w:rPr>
      <w:rFonts w:ascii="Helvetica Neue Thin" w:eastAsia="YuMincho +36p Kana Medium" w:hAnsi="Helvetica Neue Thin" w:cs="Times New Roman"/>
      <w:bCs/>
      <w:color w:val="D42115"/>
      <w:sz w:val="30"/>
      <w:szCs w:val="36"/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3F1C0A"/>
    <w:rPr>
      <w:rFonts w:ascii="Helvetica Neue Thin" w:eastAsia="Times New Roman" w:hAnsi="Helvetica Neue Thin" w:cs="Times New Roman"/>
      <w:bCs/>
      <w:color w:val="595959" w:themeColor="text1" w:themeTint="A6"/>
      <w:sz w:val="27"/>
      <w:szCs w:val="27"/>
      <w:lang w:val="en-AU"/>
    </w:rPr>
  </w:style>
  <w:style w:type="paragraph" w:styleId="NormalWeb">
    <w:name w:val="Normal (Web)"/>
    <w:basedOn w:val="Normal"/>
    <w:uiPriority w:val="99"/>
    <w:semiHidden/>
    <w:unhideWhenUsed/>
    <w:rsid w:val="00577EF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577EF5"/>
  </w:style>
  <w:style w:type="paragraph" w:styleId="ListParagraph">
    <w:name w:val="List Paragraph"/>
    <w:basedOn w:val="Normal"/>
    <w:uiPriority w:val="34"/>
    <w:qFormat/>
    <w:rsid w:val="00F649C4"/>
    <w:pPr>
      <w:ind w:left="720"/>
      <w:contextualSpacing/>
    </w:pPr>
  </w:style>
  <w:style w:type="paragraph" w:styleId="NoSpacing">
    <w:name w:val="No Spacing"/>
    <w:uiPriority w:val="1"/>
    <w:qFormat/>
    <w:rsid w:val="00437303"/>
  </w:style>
  <w:style w:type="character" w:customStyle="1" w:styleId="Heading4Char">
    <w:name w:val="Heading 4 Char"/>
    <w:basedOn w:val="DefaultParagraphFont"/>
    <w:link w:val="Heading4"/>
    <w:uiPriority w:val="9"/>
    <w:semiHidden/>
    <w:rsid w:val="004D0624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  <w:lang w:val="en-A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0624"/>
    <w:rPr>
      <w:rFonts w:asciiTheme="majorHAnsi" w:eastAsiaTheme="majorEastAsia" w:hAnsiTheme="majorHAnsi" w:cstheme="majorBidi"/>
      <w:color w:val="2F5496" w:themeColor="accent1" w:themeShade="BF"/>
      <w:sz w:val="22"/>
      <w:szCs w:val="22"/>
      <w:lang w:val="en-A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0624"/>
    <w:rPr>
      <w:rFonts w:asciiTheme="majorHAnsi" w:eastAsiaTheme="majorEastAsia" w:hAnsiTheme="majorHAnsi" w:cstheme="majorBidi"/>
      <w:color w:val="1F3763" w:themeColor="accent1" w:themeShade="7F"/>
      <w:sz w:val="22"/>
      <w:szCs w:val="22"/>
      <w:lang w:val="en-A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0624"/>
    <w:rPr>
      <w:rFonts w:asciiTheme="majorHAnsi" w:eastAsiaTheme="majorEastAsia" w:hAnsiTheme="majorHAnsi" w:cstheme="majorBidi"/>
      <w:i/>
      <w:iCs/>
      <w:color w:val="1F3763" w:themeColor="accent1" w:themeShade="7F"/>
      <w:sz w:val="22"/>
      <w:szCs w:val="22"/>
      <w:lang w:val="en-A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0624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A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062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AU"/>
    </w:rPr>
  </w:style>
  <w:style w:type="paragraph" w:customStyle="1" w:styleId="Code">
    <w:name w:val="Code"/>
    <w:basedOn w:val="Normal"/>
    <w:link w:val="CodeChar"/>
    <w:qFormat/>
    <w:rsid w:val="000D2A7B"/>
    <w:pPr>
      <w:contextualSpacing/>
      <w:jc w:val="left"/>
    </w:pPr>
    <w:rPr>
      <w:rFonts w:ascii="Courier New" w:hAnsi="Courier New" w:cs="Courier New"/>
    </w:rPr>
  </w:style>
  <w:style w:type="character" w:customStyle="1" w:styleId="CodeChar">
    <w:name w:val="Code Char"/>
    <w:basedOn w:val="DefaultParagraphFont"/>
    <w:link w:val="Code"/>
    <w:rsid w:val="000D2A7B"/>
    <w:rPr>
      <w:rFonts w:ascii="Courier New" w:eastAsia="YuMincho +36p Kana Medium" w:hAnsi="Courier New" w:cs="Courier New"/>
      <w:color w:val="000000"/>
      <w:sz w:val="22"/>
      <w:szCs w:val="22"/>
      <w:lang w:val="en-AU"/>
    </w:rPr>
  </w:style>
  <w:style w:type="character" w:styleId="Hyperlink">
    <w:name w:val="Hyperlink"/>
    <w:basedOn w:val="DefaultParagraphFont"/>
    <w:uiPriority w:val="99"/>
    <w:unhideWhenUsed/>
    <w:rsid w:val="00C60ED7"/>
    <w:rPr>
      <w:color w:val="0000FF"/>
      <w:u w:val="single"/>
    </w:rPr>
  </w:style>
  <w:style w:type="paragraph" w:styleId="ListBullet">
    <w:name w:val="List Bullet"/>
    <w:basedOn w:val="Normal"/>
    <w:uiPriority w:val="99"/>
    <w:unhideWhenUsed/>
    <w:rsid w:val="00C93539"/>
    <w:pPr>
      <w:numPr>
        <w:numId w:val="16"/>
      </w:numPr>
      <w:tabs>
        <w:tab w:val="clear" w:pos="360"/>
        <w:tab w:val="num" w:pos="426"/>
      </w:tabs>
      <w:spacing w:before="120" w:after="120"/>
      <w:ind w:left="426" w:hanging="313"/>
      <w:contextualSpacing/>
    </w:pPr>
  </w:style>
  <w:style w:type="table" w:styleId="TableGrid">
    <w:name w:val="Table Grid"/>
    <w:basedOn w:val="TableNormal"/>
    <w:uiPriority w:val="39"/>
    <w:rsid w:val="000B6C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3">
    <w:name w:val="List Table 3 Accent 3"/>
    <w:basedOn w:val="TableNormal"/>
    <w:uiPriority w:val="48"/>
    <w:rsid w:val="00E940B1"/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customStyle="1" w:styleId="TableHeader">
    <w:name w:val="Table Header"/>
    <w:basedOn w:val="Normal"/>
    <w:qFormat/>
    <w:rsid w:val="00AD3D82"/>
    <w:pPr>
      <w:spacing w:before="0"/>
      <w:jc w:val="left"/>
    </w:pPr>
    <w:rPr>
      <w:rFonts w:ascii="Helvetica Neue Thin" w:hAnsi="Helvetica Neue Thin"/>
      <w:b/>
      <w:bCs/>
      <w:color w:val="FFFFFF" w:themeColor="background1"/>
    </w:rPr>
  </w:style>
  <w:style w:type="paragraph" w:customStyle="1" w:styleId="TableBody">
    <w:name w:val="Table Body"/>
    <w:basedOn w:val="Normal"/>
    <w:qFormat/>
    <w:rsid w:val="00AD3D82"/>
    <w:pPr>
      <w:spacing w:before="0"/>
      <w:jc w:val="left"/>
    </w:pPr>
  </w:style>
  <w:style w:type="paragraph" w:customStyle="1" w:styleId="FileName">
    <w:name w:val="File Name"/>
    <w:basedOn w:val="Normal"/>
    <w:link w:val="FileNameChar"/>
    <w:qFormat/>
    <w:rsid w:val="008C45B2"/>
    <w:rPr>
      <w:rFonts w:ascii="Courier New" w:hAnsi="Courier New" w:cs="Courier New"/>
      <w:color w:val="D42115"/>
      <w:shd w:val="clear" w:color="auto" w:fill="FFFFFF"/>
    </w:rPr>
  </w:style>
  <w:style w:type="character" w:customStyle="1" w:styleId="FileNameChar">
    <w:name w:val="File Name Char"/>
    <w:basedOn w:val="DefaultParagraphFont"/>
    <w:link w:val="FileName"/>
    <w:rsid w:val="008C45B2"/>
    <w:rPr>
      <w:rFonts w:ascii="Courier New" w:eastAsia="YuMincho +36p Kana Medium" w:hAnsi="Courier New" w:cs="Courier New"/>
      <w:color w:val="D42115"/>
      <w:sz w:val="22"/>
      <w:szCs w:val="22"/>
      <w:lang w:val="en-AU"/>
    </w:rPr>
  </w:style>
  <w:style w:type="paragraph" w:styleId="TOCHeading">
    <w:name w:val="TOC Heading"/>
    <w:basedOn w:val="Heading1"/>
    <w:next w:val="Normal"/>
    <w:uiPriority w:val="39"/>
    <w:unhideWhenUsed/>
    <w:qFormat/>
    <w:rsid w:val="00DF10D9"/>
    <w:pPr>
      <w:keepNext/>
      <w:spacing w:before="480" w:beforeAutospacing="0" w:after="0" w:afterAutospacing="0" w:line="276" w:lineRule="auto"/>
      <w:jc w:val="left"/>
      <w:outlineLvl w:val="9"/>
    </w:pPr>
    <w:rPr>
      <w:rFonts w:eastAsiaTheme="majorEastAsia" w:cstheme="majorBidi"/>
      <w:color w:val="D42115"/>
      <w:kern w:val="0"/>
      <w:sz w:val="28"/>
      <w:szCs w:val="28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3E196D"/>
    <w:pPr>
      <w:spacing w:before="120"/>
      <w:ind w:left="220"/>
      <w:jc w:val="left"/>
    </w:pPr>
    <w:rPr>
      <w:rFonts w:ascii="Helvetica Neue Thin" w:hAnsi="Helvetica Neue Thin"/>
      <w:iCs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3E196D"/>
    <w:pPr>
      <w:spacing w:after="120"/>
      <w:jc w:val="left"/>
    </w:pPr>
    <w:rPr>
      <w:rFonts w:ascii="Helvetica Neue Thin" w:hAnsi="Helvetica Neue Thin"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E22EEE"/>
    <w:pPr>
      <w:spacing w:before="0"/>
      <w:ind w:left="440"/>
      <w:jc w:val="left"/>
    </w:pPr>
    <w:rPr>
      <w:rFonts w:ascii="Helvetica Neue Thin" w:hAnsi="Helvetica Neue Thin"/>
      <w:sz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4D1BC8"/>
    <w:pPr>
      <w:spacing w:before="0"/>
      <w:ind w:left="660"/>
      <w:jc w:val="left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4D1BC8"/>
    <w:pPr>
      <w:spacing w:before="0"/>
      <w:ind w:left="880"/>
      <w:jc w:val="left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4D1BC8"/>
    <w:pPr>
      <w:spacing w:before="0"/>
      <w:ind w:left="1100"/>
      <w:jc w:val="left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4D1BC8"/>
    <w:pPr>
      <w:spacing w:before="0"/>
      <w:ind w:left="1320"/>
      <w:jc w:val="left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4D1BC8"/>
    <w:pPr>
      <w:spacing w:before="0"/>
      <w:ind w:left="1540"/>
      <w:jc w:val="left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4D1BC8"/>
    <w:pPr>
      <w:spacing w:before="0"/>
      <w:ind w:left="1760"/>
      <w:jc w:val="left"/>
    </w:pPr>
    <w:rPr>
      <w:rFonts w:asciiTheme="minorHAnsi" w:hAnsiTheme="minorHAnsi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85FD1"/>
    <w:pPr>
      <w:spacing w:before="0"/>
      <w:contextualSpacing/>
    </w:pPr>
    <w:rPr>
      <w:rFonts w:ascii="Helvetica Neue Thin" w:eastAsiaTheme="majorEastAsia" w:hAnsi="Helvetica Neue Thin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5FD1"/>
    <w:rPr>
      <w:rFonts w:ascii="Helvetica Neue Thin" w:eastAsiaTheme="majorEastAsia" w:hAnsi="Helvetica Neue Thin" w:cstheme="majorBidi"/>
      <w:spacing w:val="-10"/>
      <w:kern w:val="28"/>
      <w:sz w:val="56"/>
      <w:szCs w:val="56"/>
      <w:lang w:val="en-AU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6C56"/>
    <w:pPr>
      <w:numPr>
        <w:ilvl w:val="1"/>
      </w:numPr>
      <w:spacing w:after="360"/>
    </w:pPr>
    <w:rPr>
      <w:rFonts w:ascii="Helvetica Neue Thin" w:eastAsiaTheme="minorEastAsia" w:hAnsi="Helvetica Neue Thin" w:cstheme="minorBidi"/>
      <w:color w:val="D4211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D6C56"/>
    <w:rPr>
      <w:rFonts w:ascii="Helvetica Neue Thin" w:hAnsi="Helvetica Neue Thin"/>
      <w:color w:val="D42115"/>
      <w:spacing w:val="15"/>
      <w:sz w:val="22"/>
      <w:szCs w:val="22"/>
      <w:lang w:val="en-AU"/>
    </w:rPr>
  </w:style>
  <w:style w:type="paragraph" w:customStyle="1" w:styleId="ListNumbered">
    <w:name w:val="List Numbered"/>
    <w:basedOn w:val="ListParagraph"/>
    <w:qFormat/>
    <w:rsid w:val="004577E5"/>
    <w:pPr>
      <w:numPr>
        <w:numId w:val="18"/>
      </w:numPr>
      <w:tabs>
        <w:tab w:val="left" w:pos="426"/>
      </w:tabs>
    </w:pPr>
  </w:style>
  <w:style w:type="paragraph" w:customStyle="1" w:styleId="CodeBlock">
    <w:name w:val="Code Block"/>
    <w:basedOn w:val="Code"/>
    <w:qFormat/>
    <w:rsid w:val="003F1C0A"/>
    <w:pPr>
      <w:shd w:val="clear" w:color="auto" w:fill="404040" w:themeFill="text1" w:themeFillTint="BF"/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</w:tabs>
    </w:pPr>
    <w:rPr>
      <w:color w:val="FFFFFF" w:themeColor="background1"/>
    </w:rPr>
  </w:style>
  <w:style w:type="character" w:styleId="UnresolvedMention">
    <w:name w:val="Unresolved Mention"/>
    <w:basedOn w:val="DefaultParagraphFont"/>
    <w:uiPriority w:val="99"/>
    <w:rsid w:val="00890F10"/>
    <w:rPr>
      <w:color w:val="605E5C"/>
      <w:shd w:val="clear" w:color="auto" w:fill="E1DFDD"/>
    </w:rPr>
  </w:style>
  <w:style w:type="character" w:customStyle="1" w:styleId="URI">
    <w:name w:val="URI"/>
    <w:basedOn w:val="DefaultParagraphFont"/>
    <w:uiPriority w:val="1"/>
    <w:qFormat/>
    <w:rsid w:val="009F77EF"/>
    <w:rPr>
      <w:rFonts w:ascii="Courier New" w:hAnsi="Courier New"/>
    </w:rPr>
  </w:style>
  <w:style w:type="paragraph" w:customStyle="1" w:styleId="ListBody">
    <w:name w:val="List Body"/>
    <w:basedOn w:val="ListNumbered"/>
    <w:qFormat/>
    <w:rsid w:val="002B7A76"/>
    <w:pPr>
      <w:numPr>
        <w:numId w:val="0"/>
      </w:numPr>
      <w:spacing w:after="120"/>
      <w:ind w:left="425"/>
      <w:contextualSpacing w:val="0"/>
    </w:pPr>
  </w:style>
  <w:style w:type="paragraph" w:customStyle="1" w:styleId="ListCodeBlock">
    <w:name w:val="List Code Block"/>
    <w:basedOn w:val="CodeBlock"/>
    <w:qFormat/>
    <w:rsid w:val="00B520D4"/>
    <w:pPr>
      <w:ind w:left="426"/>
    </w:pPr>
  </w:style>
  <w:style w:type="paragraph" w:customStyle="1" w:styleId="ListCommandBlock">
    <w:name w:val="List Command Block"/>
    <w:basedOn w:val="ListCodeBlock"/>
    <w:qFormat/>
    <w:rsid w:val="00AF2884"/>
  </w:style>
  <w:style w:type="character" w:customStyle="1" w:styleId="NormalEmphasis">
    <w:name w:val="Normal Emphasis"/>
    <w:basedOn w:val="DefaultParagraphFont"/>
    <w:uiPriority w:val="1"/>
    <w:qFormat/>
    <w:rsid w:val="00CD3159"/>
    <w:rPr>
      <w:rFonts w:ascii="YuMincho +36p Kana Extrabold" w:hAnsi="YuMincho +36p Kana Extrabold"/>
      <w:b/>
      <w:i w:val="0"/>
    </w:rPr>
  </w:style>
  <w:style w:type="paragraph" w:customStyle="1" w:styleId="Instruction">
    <w:name w:val="Instruction"/>
    <w:basedOn w:val="Normal"/>
    <w:qFormat/>
    <w:rsid w:val="00E438EE"/>
    <w:rPr>
      <w:i/>
      <w:iCs/>
      <w:color w:val="538135" w:themeColor="accent6" w:themeShade="BF"/>
    </w:rPr>
  </w:style>
  <w:style w:type="table" w:styleId="GridTable4-Accent3">
    <w:name w:val="Grid Table 4 Accent 3"/>
    <w:basedOn w:val="TableNormal"/>
    <w:uiPriority w:val="49"/>
    <w:rsid w:val="00CE552A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Task">
    <w:name w:val="Task"/>
    <w:basedOn w:val="Normal"/>
    <w:qFormat/>
    <w:rsid w:val="00556704"/>
    <w:pPr>
      <w:pBdr>
        <w:top w:val="single" w:sz="2" w:space="12" w:color="BFBFBF" w:themeColor="background1" w:themeShade="BF" w:shadow="1"/>
        <w:left w:val="single" w:sz="2" w:space="12" w:color="BFBFBF" w:themeColor="background1" w:themeShade="BF" w:shadow="1"/>
        <w:bottom w:val="single" w:sz="2" w:space="12" w:color="BFBFBF" w:themeColor="background1" w:themeShade="BF" w:shadow="1"/>
        <w:right w:val="single" w:sz="2" w:space="12" w:color="BFBFBF" w:themeColor="background1" w:themeShade="BF" w:shadow="1"/>
      </w:pBdr>
      <w:spacing w:after="240"/>
      <w:ind w:left="240" w:righ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75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19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55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9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bmillar/Google%20Drive/UTas%202019/Style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3B27532-4FF4-C645-9F5C-6A446A35C2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Styles.dotx</Template>
  <TotalTime>146</TotalTime>
  <Pages>6</Pages>
  <Words>1162</Words>
  <Characters>6628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Benjamin Millar</cp:lastModifiedBy>
  <cp:revision>141</cp:revision>
  <dcterms:created xsi:type="dcterms:W3CDTF">2019-08-27T07:52:00Z</dcterms:created>
  <dcterms:modified xsi:type="dcterms:W3CDTF">2019-08-29T07:36:00Z</dcterms:modified>
</cp:coreProperties>
</file>